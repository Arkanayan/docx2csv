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6F4" w:rsidRPr="00C066F4" w:rsidRDefault="00C066F4" w:rsidP="004F79BE">
      <w:pPr>
        <w:suppressAutoHyphens/>
        <w:autoSpaceDE w:val="0"/>
        <w:autoSpaceDN w:val="0"/>
        <w:adjustRightInd w:val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Перечень участковых избирательных комиссий</w:t>
      </w:r>
    </w:p>
    <w:p w:rsidR="00C066F4" w:rsidRDefault="00C066F4" w:rsidP="004F79BE">
      <w:pPr>
        <w:suppressAutoHyphens/>
        <w:autoSpaceDE w:val="0"/>
        <w:autoSpaceDN w:val="0"/>
        <w:adjustRightInd w:val="0"/>
        <w:jc w:val="center"/>
        <w:rPr>
          <w:b/>
          <w:bCs/>
          <w:color w:val="000000"/>
        </w:rPr>
      </w:pPr>
      <w:r w:rsidRPr="00C066F4">
        <w:rPr>
          <w:b/>
          <w:bCs/>
          <w:color w:val="000000"/>
        </w:rPr>
        <w:t>Выборы депутатов Государственного Собрания Республики Марий Эл шестого созыва</w:t>
      </w:r>
    </w:p>
    <w:p w:rsidR="00C066F4" w:rsidRDefault="00C066F4" w:rsidP="004F79BE">
      <w:pPr>
        <w:suppressAutoHyphens/>
        <w:autoSpaceDE w:val="0"/>
        <w:autoSpaceDN w:val="0"/>
        <w:adjustRightInd w:val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Дата голосования </w:t>
      </w:r>
      <w:r w:rsidRPr="00C066F4">
        <w:rPr>
          <w:b/>
          <w:bCs/>
          <w:color w:val="000000"/>
          <w:sz w:val="20"/>
          <w:szCs w:val="20"/>
        </w:rPr>
        <w:t>14 сентября 2014 года</w:t>
      </w:r>
    </w:p>
    <w:tbl>
      <w:tblPr>
        <w:tblW w:w="11251" w:type="dxa"/>
        <w:tblInd w:w="-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0" w:type="dxa"/>
        </w:tblCellMar>
        <w:tblLook w:val="00BF"/>
      </w:tblPr>
      <w:tblGrid>
        <w:gridCol w:w="613"/>
        <w:gridCol w:w="620"/>
        <w:gridCol w:w="2796"/>
        <w:gridCol w:w="5038"/>
        <w:gridCol w:w="8"/>
        <w:gridCol w:w="2176"/>
      </w:tblGrid>
      <w:tr w:rsidR="00BA08D5" w:rsidRPr="00C066F4" w:rsidTr="00BA08D5">
        <w:trPr>
          <w:cantSplit/>
          <w:tblHeader/>
        </w:trPr>
        <w:tc>
          <w:tcPr>
            <w:tcW w:w="613" w:type="dxa"/>
            <w:shd w:val="clear" w:color="auto" w:fill="auto"/>
            <w:vAlign w:val="center"/>
          </w:tcPr>
          <w:p w:rsidR="00ED2E55" w:rsidRPr="00C066F4" w:rsidRDefault="00ED2E55">
            <w:pPr>
              <w:tabs>
                <w:tab w:val="left" w:pos="-111"/>
              </w:tabs>
              <w:suppressAutoHyphens/>
              <w:autoSpaceDE w:val="0"/>
              <w:autoSpaceDN w:val="0"/>
              <w:adjustRightInd w:val="0"/>
              <w:spacing w:line="0" w:lineRule="atLeast"/>
              <w:ind w:left="-57" w:right="-57"/>
              <w:jc w:val="center"/>
              <w:rPr>
                <w:b/>
                <w:sz w:val="20"/>
                <w:szCs w:val="22"/>
              </w:rPr>
            </w:pPr>
            <w:r w:rsidRPr="00C066F4">
              <w:rPr>
                <w:b/>
                <w:sz w:val="20"/>
                <w:szCs w:val="22"/>
              </w:rPr>
              <w:t>№</w:t>
            </w:r>
          </w:p>
          <w:p w:rsidR="00ED2E55" w:rsidRPr="00C066F4" w:rsidRDefault="00ED2E55">
            <w:pPr>
              <w:tabs>
                <w:tab w:val="left" w:pos="-111"/>
              </w:tabs>
              <w:suppressAutoHyphens/>
              <w:autoSpaceDE w:val="0"/>
              <w:autoSpaceDN w:val="0"/>
              <w:adjustRightInd w:val="0"/>
              <w:spacing w:line="0" w:lineRule="atLeast"/>
              <w:ind w:left="-57" w:right="-57"/>
              <w:jc w:val="center"/>
              <w:rPr>
                <w:b/>
                <w:bCs/>
                <w:sz w:val="20"/>
                <w:szCs w:val="22"/>
              </w:rPr>
            </w:pPr>
            <w:r w:rsidRPr="00C066F4">
              <w:rPr>
                <w:b/>
                <w:sz w:val="20"/>
                <w:szCs w:val="22"/>
              </w:rPr>
              <w:t xml:space="preserve"> п/п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ED2E55" w:rsidRPr="00C066F4" w:rsidRDefault="00ED2E55">
            <w:pPr>
              <w:suppressAutoHyphens/>
              <w:autoSpaceDE w:val="0"/>
              <w:autoSpaceDN w:val="0"/>
              <w:adjustRightInd w:val="0"/>
              <w:spacing w:line="0" w:lineRule="atLeast"/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C066F4">
              <w:rPr>
                <w:b/>
                <w:sz w:val="20"/>
                <w:szCs w:val="20"/>
              </w:rPr>
              <w:t>№</w:t>
            </w:r>
          </w:p>
          <w:p w:rsidR="00ED2E55" w:rsidRPr="00C066F4" w:rsidRDefault="00ED2E55">
            <w:pPr>
              <w:suppressAutoHyphens/>
              <w:autoSpaceDE w:val="0"/>
              <w:autoSpaceDN w:val="0"/>
              <w:adjustRightInd w:val="0"/>
              <w:spacing w:line="0" w:lineRule="atLeast"/>
              <w:ind w:left="-57" w:right="-57"/>
              <w:jc w:val="center"/>
              <w:rPr>
                <w:b/>
                <w:bCs/>
                <w:sz w:val="20"/>
                <w:szCs w:val="22"/>
              </w:rPr>
            </w:pPr>
            <w:r w:rsidRPr="00C066F4">
              <w:rPr>
                <w:b/>
                <w:sz w:val="20"/>
                <w:szCs w:val="20"/>
              </w:rPr>
              <w:t>УИК</w:t>
            </w:r>
          </w:p>
        </w:tc>
        <w:tc>
          <w:tcPr>
            <w:tcW w:w="2796" w:type="dxa"/>
            <w:shd w:val="clear" w:color="auto" w:fill="auto"/>
            <w:vAlign w:val="center"/>
          </w:tcPr>
          <w:p w:rsidR="00ED2E55" w:rsidRPr="00C066F4" w:rsidRDefault="00ED2E55">
            <w:pPr>
              <w:suppressAutoHyphens/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C066F4">
              <w:rPr>
                <w:b/>
                <w:bCs/>
                <w:sz w:val="20"/>
                <w:szCs w:val="20"/>
              </w:rPr>
              <w:t xml:space="preserve">Наименование избирательной комиссии </w:t>
            </w:r>
          </w:p>
        </w:tc>
        <w:tc>
          <w:tcPr>
            <w:tcW w:w="5046" w:type="dxa"/>
            <w:gridSpan w:val="2"/>
            <w:shd w:val="clear" w:color="auto" w:fill="auto"/>
            <w:vAlign w:val="center"/>
          </w:tcPr>
          <w:p w:rsidR="00ED2E55" w:rsidRPr="00C066F4" w:rsidRDefault="00ED2E55">
            <w:pPr>
              <w:suppressAutoHyphens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20"/>
                <w:szCs w:val="20"/>
              </w:rPr>
            </w:pPr>
            <w:r w:rsidRPr="00C066F4">
              <w:rPr>
                <w:b/>
                <w:sz w:val="20"/>
                <w:szCs w:val="20"/>
              </w:rPr>
              <w:t>Адрес комиссии с указанием почтового индекса</w:t>
            </w:r>
          </w:p>
        </w:tc>
        <w:tc>
          <w:tcPr>
            <w:tcW w:w="217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D2E55" w:rsidRPr="00C066F4" w:rsidRDefault="00ED2E55">
            <w:pPr>
              <w:suppressAutoHyphens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20"/>
                <w:szCs w:val="20"/>
              </w:rPr>
            </w:pPr>
            <w:r w:rsidRPr="00C066F4">
              <w:rPr>
                <w:b/>
                <w:sz w:val="20"/>
                <w:szCs w:val="20"/>
              </w:rPr>
              <w:t>Код междугор. связи, телефон, факс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C066F4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Центральная избирательная комиссия Республики Марий Эл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C066F4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Округ №1, Зарубинский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7F2289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ТИК Йошкар-Олинская городская № 1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пл. Ленина, д. 3 (технологический университет, 1 корпус)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68-78-56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Пушкина, д. 27 (радиомеханический техникум, 2 корпус)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68-26-32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Советская, д. 158 (технологический университет, 2 корпус)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68-78-50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Комсомольская, д. 157 (здание лицея  № 11)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42-15-94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Кремлевская, д. 4 (МВД по  РМЭ, здание № 3)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68-05-05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6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14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№14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Успенская, д. 15А (здание лицея им.М.В.Ломоносова)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56-64-81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7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15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№15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пр. Гагарина, д. 8 (здание общественно-политического центра)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42-25-90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8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16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№16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Панфилова, д. 17 (технологический университет, 3 корпус)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68-78-54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9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17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№17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Панфилова, 17 (технологический университет, 3 корпус)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68-78-55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10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18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№18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Соловьева, д. 3 (здание центра стандартизации, метрологии и испытаний)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74-21-87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11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19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№19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пер. Голикова, д. 4А (школа № 13, 1 блок)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74-20-47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12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20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№20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пер. Голикова, д. 4А (школа № 13, 2 блок)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74-19-72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13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525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№525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Советская (здание СИЗО), д. 100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68-04-61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C066F4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Округ №2, Комсомольский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7F2289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ТИК Йошкар-Олинская городская № 1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14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6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№6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Кремлевская, д. 22 (здание технологического колледжа)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45-04-45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15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7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№7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Первомайская, д. 89 (школа № 7, 1 блок)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45-22-66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16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8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№8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Красноармейская, д. 41 (здание Министерства сельского хозяйства и продовольствия)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42-65-04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17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9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№9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Волкова, д. 110 (здание специальной школы № 2)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45-13-48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18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10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№10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Советская, д. 56 (здание поликлиники № 2)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45-77-01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19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11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№11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Орая, д. 51А (ОАО "Марий Эл Дорстрой", здание дома культуры)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68-62-23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20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12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№12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Водопроводная, д. 41 (здание художественного училища)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45-13-37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21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13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№13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Грибоедова, д. 10 (здание школы №12)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45-20-45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22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27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№27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Воинов-Интернационалистов, д. 28 (здание Государственного архива РМЭ)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56-08-70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23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28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№28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 xml:space="preserve">424000, Республика Марий Эл, г. Йошкар-Ола, ул. Воинов-Интернационалистов, д. 22 (здание центральной </w:t>
            </w:r>
            <w:r w:rsidRPr="00C066F4">
              <w:rPr>
                <w:color w:val="auto"/>
                <w:sz w:val="20"/>
              </w:rPr>
              <w:lastRenderedPageBreak/>
              <w:t>детской библиотеки)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>(8362) 21-02-61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>24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29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№29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Воинов-Интернационалистов, д. 22 (здание центральной детской библиотеки)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21-02-61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C066F4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Округ №3, Сомбатхейский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A34B9B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ТИК Йошкар-Олинская городская № 1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25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21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№21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Эшкинина, д. 2 (здание центра соц.помощи семье и детям)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22-57-69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26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22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№22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Сомбатхей (Эшкинина), д. 22 (школа № 9, 1 блок)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21-35-39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27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23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№23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Сомбатхей (Эшкинина), д. 22 (школа № 9, 2 блок)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21-39-65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28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24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№24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Сомбатхей (Эшкинина), д. 22 (школа № 9, 3 блок)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21-59-34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29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25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№25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Петрова, д. 15 (школа № 1, 1 блок)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21-88-17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30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26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№26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Петрова, д. 15 (школа № 1, 2 блок)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21-58-28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31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30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№30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Петрова, д. 16 (лицей № 28, 1 блок)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21-85-44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32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31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№31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Петрова, д. 16 (лицей № 28, 2 блок)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21-83-97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33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32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№32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Петрова, д. 15 (школа  № 1, 3 блок)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21-58-75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34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33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№33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Воинов-Интернационалистов, д. 25 (здание домоуправления № 19)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21-48-90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35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34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№34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Ленинский пр., д. 10А (школа № 29, 1 блок)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56-00-80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36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35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№35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бул. Чавайна, д. 11 (здание библиотеки №3)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21-56-97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C066F4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Округ №4, Дубковский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A34B9B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ТИК Йошкар-Олинская городская № 1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37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36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№36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Ленинский пр., д. 10А (школа № 29, 2 блок)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21-00-50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38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37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№37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Ленинский пр., д. 10А (школа № 29, 3 блок)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21-67-32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39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45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№45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Мира, д. 91А (школа № 15, 2 блок)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64-92-13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40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46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№46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Мира, д. 61 (здание ЖЭУК "Заречная")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23-12-99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41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47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№47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Мира, д. 25 (школа № 6, 1 блок)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64-25-66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48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№48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Мира, д. 25 (школа № 6, 2 блок)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64-25-54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43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49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№49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Героев Сталинградской битвы, д. 35 (здание Дома культуры  Российской Армии)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64-29-73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44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50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№50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Героев Сталинградской Битвы, д. 35 (здание Дома культуры  Российской Армии)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64-29-73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45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51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№51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Кирпичная, д. 2А (школа № 24, 1 блок)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64-28-43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46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52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№52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Кирпичная, д. 2А (школа № 24, 2 блок)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64-65-63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47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53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№53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Кирпичная, д. 58 (здание дома-интерната для престарелых  и инвалидов)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56-20-05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48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54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№54</w:t>
            </w:r>
          </w:p>
        </w:tc>
        <w:tc>
          <w:tcPr>
            <w:tcW w:w="5046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Звездная, д. 12А (ОАО "Ростелеком", пристроенное помещение)</w:t>
            </w:r>
          </w:p>
        </w:tc>
        <w:tc>
          <w:tcPr>
            <w:tcW w:w="217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22-96-55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C066F4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lastRenderedPageBreak/>
              <w:t>Округ №5, Ремзаводский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A34B9B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ТИК Йошкар-Олинская городская № 1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49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38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№38</w:t>
            </w:r>
          </w:p>
        </w:tc>
        <w:tc>
          <w:tcPr>
            <w:tcW w:w="5038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К.Либкнехта, д. 54 (здание лесохозяйственного техникума)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46-37-33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50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39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№39</w:t>
            </w:r>
          </w:p>
        </w:tc>
        <w:tc>
          <w:tcPr>
            <w:tcW w:w="5038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Медицинская, д. 5 (здание профессионального училища №8)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46-35-72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51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40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№40</w:t>
            </w:r>
          </w:p>
        </w:tc>
        <w:tc>
          <w:tcPr>
            <w:tcW w:w="5038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8 Марта, д. 19 (школа № 17, 1 блок)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46-42-12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52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41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№41</w:t>
            </w:r>
          </w:p>
        </w:tc>
        <w:tc>
          <w:tcPr>
            <w:tcW w:w="5038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8 Марта, д. 19 (школа № 17, 2 блок)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46-28-49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53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№42</w:t>
            </w:r>
          </w:p>
        </w:tc>
        <w:tc>
          <w:tcPr>
            <w:tcW w:w="5038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Мира, д. 91А (школа № 15, 3 блок)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22-78-82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54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43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№43</w:t>
            </w:r>
          </w:p>
        </w:tc>
        <w:tc>
          <w:tcPr>
            <w:tcW w:w="5038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Мичурина, д. 38 (здание центра дополнительного образования для детей)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63-97-40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55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44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№44</w:t>
            </w:r>
          </w:p>
        </w:tc>
        <w:tc>
          <w:tcPr>
            <w:tcW w:w="5038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Мира, д. 91А (школа № 15, 1 блок)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64-93-21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56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55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№55</w:t>
            </w:r>
          </w:p>
        </w:tc>
        <w:tc>
          <w:tcPr>
            <w:tcW w:w="5038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с. Семеновка, ул. Интернатская, д. 7 (здание Марийского института образования)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56-91-00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57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56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№56</w:t>
            </w:r>
          </w:p>
        </w:tc>
        <w:tc>
          <w:tcPr>
            <w:tcW w:w="5038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с. Семеновка, ул. Молодежная, д. 11 (здание школы № 21)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72-84-34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58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57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№57</w:t>
            </w:r>
          </w:p>
        </w:tc>
        <w:tc>
          <w:tcPr>
            <w:tcW w:w="5038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с. Семеновка, ул. Советская, д. 9 (школа им. В.С.Архипова, 1 блок)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72-82-60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59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58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№58</w:t>
            </w:r>
          </w:p>
        </w:tc>
        <w:tc>
          <w:tcPr>
            <w:tcW w:w="5038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с. Семеновка, ул. Советская, д. 9 (школа им. В.С.Архипова, 2 блок)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72-82-52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60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59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№59</w:t>
            </w:r>
          </w:p>
        </w:tc>
        <w:tc>
          <w:tcPr>
            <w:tcW w:w="5038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д. Савино, ул. Школьная, д. 9 (здание Савинской специальной школы-интерната)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72-14-60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61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60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№60</w:t>
            </w:r>
          </w:p>
        </w:tc>
        <w:tc>
          <w:tcPr>
            <w:tcW w:w="5038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д. Шоя-Кузнецово, ул. Ветеранов, д. 1 (здание Шоя-Кузнецовского психоневрологического интерната)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69-60-30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62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61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№61</w:t>
            </w:r>
          </w:p>
        </w:tc>
        <w:tc>
          <w:tcPr>
            <w:tcW w:w="5038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д. Якимово, -, д. 42Б (здание фельдшерско-акушерского пункта)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69-68-18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63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526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№526</w:t>
            </w:r>
          </w:p>
        </w:tc>
        <w:tc>
          <w:tcPr>
            <w:tcW w:w="5038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г. Йошкар-Ола, ул. К.Либкнехта (здание гор.больницы), д. 55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68-54-50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C066F4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Округ №6, Суворовский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A34B9B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ТИК Йошкар-Олинская городская № 2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64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62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№62</w:t>
            </w:r>
          </w:p>
        </w:tc>
        <w:tc>
          <w:tcPr>
            <w:tcW w:w="5038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Зарубина, 22 (гимназия №26 им. Андре Мальро)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42-29-30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65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63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№63</w:t>
            </w:r>
          </w:p>
        </w:tc>
        <w:tc>
          <w:tcPr>
            <w:tcW w:w="5038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Лобачевского, 12 (клуб "Йошкар-Олинской ТЭЦ-1")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68-81-05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66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64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№64</w:t>
            </w:r>
          </w:p>
        </w:tc>
        <w:tc>
          <w:tcPr>
            <w:tcW w:w="5038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Лобачевского, 1 (Марийский кооперативный техникум)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42-23-25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67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65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№65</w:t>
            </w:r>
          </w:p>
        </w:tc>
        <w:tc>
          <w:tcPr>
            <w:tcW w:w="5038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Ленинский проспект, 54 (гимназия №14, 1 блок)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42-21-36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68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66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№66</w:t>
            </w:r>
          </w:p>
        </w:tc>
        <w:tc>
          <w:tcPr>
            <w:tcW w:w="5038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Я.Эшпая, 156 (гимназия №4 им.А.С.Пушкина)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41-00-91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69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67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№67</w:t>
            </w:r>
          </w:p>
        </w:tc>
        <w:tc>
          <w:tcPr>
            <w:tcW w:w="5038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Первомайская, 109 (Дворец культуры имени ХХХ-летия Победы)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41-03-81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70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68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№68</w:t>
            </w:r>
          </w:p>
        </w:tc>
        <w:tc>
          <w:tcPr>
            <w:tcW w:w="5038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Осипенко, 60 (Марийский  государственный университет, корпус "Б")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42-58-99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71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78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№78</w:t>
            </w:r>
          </w:p>
        </w:tc>
        <w:tc>
          <w:tcPr>
            <w:tcW w:w="5038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Ленинский проспект, 54 (гимназия №14, 2 блок)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42-47-41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72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79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 xml:space="preserve">Участковая избирательная </w:t>
            </w:r>
            <w:r w:rsidRPr="00C066F4">
              <w:rPr>
                <w:color w:val="auto"/>
                <w:sz w:val="20"/>
              </w:rPr>
              <w:lastRenderedPageBreak/>
              <w:t>комиссия №79</w:t>
            </w:r>
          </w:p>
        </w:tc>
        <w:tc>
          <w:tcPr>
            <w:tcW w:w="5038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 xml:space="preserve">424000, Республика Марий Эл, город Йошкар-Ола, ул. </w:t>
            </w:r>
            <w:r w:rsidRPr="00C066F4">
              <w:rPr>
                <w:color w:val="auto"/>
                <w:sz w:val="20"/>
              </w:rPr>
              <w:lastRenderedPageBreak/>
              <w:t>Машиностроителей, 22А (Дворец культуры им.Ленина)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>(8362) 72-30-96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>73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80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№80</w:t>
            </w:r>
          </w:p>
        </w:tc>
        <w:tc>
          <w:tcPr>
            <w:tcW w:w="5038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Машиностроителей, 22А (Дворец культуры им.Ленина)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72-31-10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74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81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№81</w:t>
            </w:r>
          </w:p>
        </w:tc>
        <w:tc>
          <w:tcPr>
            <w:tcW w:w="5038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Анциферова, 29 (школа №20, 1 блок)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55-10-04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75</w:t>
            </w:r>
          </w:p>
        </w:tc>
        <w:tc>
          <w:tcPr>
            <w:tcW w:w="620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527</w:t>
            </w:r>
          </w:p>
        </w:tc>
        <w:tc>
          <w:tcPr>
            <w:tcW w:w="2796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№527</w:t>
            </w:r>
          </w:p>
        </w:tc>
        <w:tc>
          <w:tcPr>
            <w:tcW w:w="5038" w:type="dxa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бульвар Победы, 19 (перинатальный центр)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ED2E55" w:rsidRPr="00C066F4" w:rsidRDefault="00ED2E5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73-64-16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C066F4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Округ №7, Красноармейский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A34B9B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ТИК Йошкар-Олинская городская № 2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76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69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№69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Кремлевская, 32 (Йошкар-Олинский строительный техникум)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42-28-44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77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70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№70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Кремлевская, 44 (Марийский государственный университет)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45-07-91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78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71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№71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Я.Эшпая, 103 (Министерство юстиции Республики Марий Эл)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41-29-00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79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72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№72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Первомайская, 89 (школа №7, 2 блок)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45-06-88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80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73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№73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Водопроводная, 85 (сервисный центр "Медтехника")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45-28-68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81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74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№74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Пролетарская, 68 (Йошкар-Олинский медицинский колледж)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45-19-66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82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75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№75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Осипенко, 46 (школа №2)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42-36-46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83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76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№76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Красноармейская, 78 (колледж культуры и искусств им. И.С.Палантая)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72-30-50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84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77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№77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Красноармейская, 71 (Марийский государственный университет, корпус "В")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42-38-49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85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82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№82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Анциферова, 29 (школа №20, 2 блок)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42-37-29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86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85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№85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Машиностроителей, 6Б (центр социального обслуживания населения)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41-88-82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87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528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№528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ул.Осипенко, 24 (госпиталь ветеранов войн)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68-67-20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88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529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№529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ул.Осипенко, 33 (республиканская больница)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46-02-69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89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530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№530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ул.Пролетарская, 60 (республиканская больница)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46-01-92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90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531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№531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ул.Водопроводная, 83Б (медико-санитарная часть №1)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41-58-64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C066F4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Округ №8, Гомзовский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DF0CEB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ТИК Йошкар-Олинская городская № 2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91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83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№83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Анциферова, 9 (школа №10, 1 блок)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55-40-30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92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84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№84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Анциферова, 9 (школа №10, 2 блок)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55-46-59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93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86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№86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Подольских курсантов, 8Б (школа №30, 1 блок)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41-89-01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94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87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№87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Подольских курсантов, 8Б (школа №30, 2 блок)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41-87-50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95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88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№88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Анциферова, 2А (домоуправление-5)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41-93-50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96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89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№89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Дружбы, 93 (кожно-венерологический диспансер)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41-85-03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97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90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№90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Школьная, 19 (компания "Здоровая жизнь")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43-02-76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>98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91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№91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Дружбы, 2 (МУП "Водоканал")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42-74-17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99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92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№92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Димитрова, 57 (школа №16, 1 блок)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73-01-55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100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93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№93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Димитрова, 57 (школа №16, 2 блок)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46-67-11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C066F4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Округ №9, Березовский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DF0CEB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ТИК Йошкар-Олинская городская № 2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101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94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№94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Зеленая, 1 (Дворец молодежи, 1 блок)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73-29-99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102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95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№95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Йывана Кырли, 19Б (школа №19, 1 блок)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46-56-60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103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96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№96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Йывана Кырли, 19Б (школа №19, 2 блок)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46-54-90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104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97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№97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Йывана Кырли, 19Б (школа №19, 3 блок)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46-56-30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105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98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№98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Зеленая, 1 (Дворец молодежи, 2 блок)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73-43-11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106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99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№99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Баумана, 20 (школа №23, 1 блок)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55-36-62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107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100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№100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Строителей, 13А (школа №27, 1 блок)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73-32-66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108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101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№101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Строителей, 13А (школа №27, 2 блок)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73-32-66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109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102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№102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Баумана, 20 (школа №23, 2 блок)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73-36-01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110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103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№103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Краснофлотская, 15 (техникум сервисных технологий)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73-24-30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C066F4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Округ №10, Строительный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DF0CEB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ТИК Йошкар-Олинская городская № 2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111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104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№104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Краснофлотская, 15 (техникум сервисных технологий)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73-00-03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112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105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№105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Строителей, 25 (Марийский политехнический техникум)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73-02-13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113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106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№106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Прохорова, 28 (МОСИ, 1 блок)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64-11-37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114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107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№107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Прохорова, 31 (высший колледж "Политехник", 1 блок)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73-05-17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115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108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№108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Прохорова, 31 (высший колледж "Политехник", 2 блок)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73-05-17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116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109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№109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Строителей, 32А (ООО СК "Магистраль")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63-54-41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117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110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№110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Прохорова, 28 (МОСИ, 2 блок)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64-11-37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118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111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№111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Прохорова, 30 (здание Центральной городской библиотеки)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63-64-50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119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112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№112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Машиностроителей, 44А (лицей Бауманский)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38-60-54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120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113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№113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Строителей, 62 (торгово-технологический колледж)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63-63-53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121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114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№114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Соловьева, 39 (школа №3)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56-61-54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122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115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№115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ул. Крылова, 47 (общежитие №9)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73-38-08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123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116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№116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424000, Республика Марий Эл, город Йошкар-Ола, поселок Нолька, -, 43 (учебно-опытный лесхоз университета)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68-83-43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C066F4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Округ №11, Гагаринский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ED2E55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ТИК Волжская городская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124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127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№127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425000, Республика Марий Эл, г. Волжск, ул. Либкнехта, 128 (здание школы-интерната)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5-14-30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>125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128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№128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425000, Республика Марий Эл, г. Волжск, ул. Прохорова, 120А (здание школы № 10)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6-82-72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126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129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№129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425000, Республика Марий Эл, г. Волжск, ул. Прохорова, 120А (здание школы № 10)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6-82-65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127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130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№130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425000, Республика Марий Эл, г. Волжск, ул. Шестакова, 44 (здание школы № 2)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4-78-89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128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135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№135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425000, Республика Марий Эл, г. Волжск, ул. Щербакова, 4 (здание Детской художественной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4-68-77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129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137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№137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425000, Республика Марий Эл, г. Волжск, ул. Шестакова, 8 (здание Строительно-промышленного колледжа)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4-78-90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130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138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№138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425000, Республика Марий Эл, г. Волжск, ул. Дружбы, 16А (здание Городского центра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4-36-90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131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139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№139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425000, Республика Марий Эл, г. Волжск, ул. Маяковского, 9 (здание Волжского городского лицея)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4-70-75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132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140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№140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425000, Республика Марий Эл, г. Волжск, ул. Маяковского, 9 (здание Волжского городского лицея)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4-65-94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133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141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№141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425000, Республика Марий Эл, г. Волжск, ул. 107 бригады, 5 (здание Центра культуры и досуга "Звездный")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4-34-84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134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142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№142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425000, Республика Марий Эл, г. Волжск, ул. 107 бригады, 5 (здание Центра культуры и досуга "Звездный")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4-30-08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135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143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№143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425000, Республика Марий Эл, г. Волжск, ул. Кабанова, 10А (здание Детской художественной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4-04-41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136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144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№144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425000, Республика Марий Эл, г. Волжск, ул. Гаврилова, 7 (здание школы № 12)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4-00-67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137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145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№145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425000, Республика Марий Эл, г. Волжск, ул. Помарское шоссе, 1 (здание Проходной ОАО "Мясокомбинат")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4-24-69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138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146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№146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425000, Республика Марий Эл, г. Волжск, ул. Юбилейная, 10 (здание школы № 6)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4-29-01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C066F4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Округ №12, Заводской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ED2E55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ТИК Волжская городская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139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117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№117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425000, Республика Марий Эл, г. Волжск, ул. Кошкина, 10 (здание школы № 3)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4-58-93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140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118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№118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425000, Республика Марий Эл, г. Волжск, ул. Щорса, 16 (здание индустриально-технологического техникума)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6-95-91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141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119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№119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425000, Республика Марий Эл, г. Волжск, ул. Коммунистическая, 1А (здание школы № 5)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6-17-25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142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120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№120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425000, Республика Марий Эл, г. Волжск, ул. Щорса, 16 (здание индустриально-технологического техникума)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6-95-70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143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121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№121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425000, Республика Марий Эл, г. Волжск, ул. Советская, 29А (здание медколледжа)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6-49-29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144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122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№122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425000, Республика Марий Эл, г. Волжск, ул. Ленина, 37 (здание спорткомплекса)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6-93-97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145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123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№123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425000, Республика Марий Эл, г. Волжск, ул. Гагарина, 40 (здание школы № 1)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6-28-53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146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124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№124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425000, Республика Марий Эл, г. Волжск, ул. Ленина, 34 (здание школы № 9)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6-47-63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147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125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№125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425000, Республика Марий Эл, г. Волжск, ул. Кузьмина, 1 (здание Волжского филиала ФГБОУ ВПО Поволжского государственного технологического университета)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6-97-95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148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126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№126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425000, Республика Марий Эл, г. Волжск, ул. Ленина, 64 (здание Центра занятости)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6-28-68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149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131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№131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425000, Республика Марий Эл, г. Волжск, ул. Учительская, 4 (здание школы № 4)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4-71-06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150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132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№132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425000, Республика Марий Эл, г. Волжск, ул. Комарова, 24 (здание Волжского филиала ФГБОУ ВПО "КНИТУ")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4-78-71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151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133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№133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425000, Республика Марий Эл, г. Волжск, ул. Кирова, 5 (здание Центра детского технического творчества)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4-77-33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152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134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 xml:space="preserve">Участковая избирательная </w:t>
            </w:r>
            <w:r w:rsidRPr="00C066F4">
              <w:rPr>
                <w:color w:val="auto"/>
                <w:sz w:val="20"/>
              </w:rPr>
              <w:lastRenderedPageBreak/>
              <w:t>комиссия №134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 xml:space="preserve">425000, Республика Марий Эл, г. Волжск, ул. Мира, 21А </w:t>
            </w:r>
            <w:r w:rsidRPr="00C066F4">
              <w:rPr>
                <w:color w:val="auto"/>
                <w:sz w:val="20"/>
              </w:rPr>
              <w:lastRenderedPageBreak/>
              <w:t>(здание Дворца творчества детей и молодежи г. Волжска)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>(83631) 4-68-79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>153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136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№136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425000, Республика Марий Эл, г. Волжск, ул. Дружбы, 2Б (здание общежития)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4-78-88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ED2E55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Округ №13, Козьмодемьянский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ED2E55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ТИК Козьмодемьянская городская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154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147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№147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425350, Республика Марий Эл, г. Козьмодемьянск, ул. 3-ий микрорайон, 1 (здание Козьмодемьянского колледжа электронной техники)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7-71-87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155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148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№148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425350, Республика Марий Эл, г. Козьмодемьянск, ул. 3-ий микрорайон, 1 (здание Козьмодемьянского колледжа электронной техники)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7-71-57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156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149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№149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425350, Республика Марий Эл, г. Козьмодемьянск, ул. 2-ой микрорайон, 28 (здание начальной школы лицея)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7-11-62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157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150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№150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425350, Республика Марий Эл, г. Козьмодемьянск, ул. 2-ой микрорайон, 28 (здание лицея)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7-59-75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158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151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№151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425350, Республика Марий Эл, г. Козьмодемьянск, ул. 2-ой микрорайон, 5 (здание детской библиотеки)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7-11-77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159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152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№152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425350, Республика Марий Эл, г. Козьмодемьянск, ул. Квартал маслозавода, 2 (здание дома детского творчества)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7-15-95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160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153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№153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425350, Республика Марий Эл, г. Козьмодемьянск, бул. Космонавтов, 2 (здание РЦНК им. Я.Эшпая)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7-61-01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161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154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№154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425350, Республика Марий Эл, г. Козьмодемьянск, ул. Юбилейная, 11А (здание средней школы № 3)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7-16-63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162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155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№155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425350, Республика Марий Эл, г. Козьмодемьянск, ул. Комсомольская, 25 (здание спорткомплекса "Копир")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7-27-45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163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156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№156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425350, Республика Марий Эл, г. Козьмодемьянск, ул. 8 Марта, 15 (здание Козьмодемьянского строительно-индустриального техникума)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7-32-85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164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157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№157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425350, Республика Марий Эл, г. Козьмодемьянск, ул. Чернышевского, 37 (здание коррекционной школы-интернат)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7-12-95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165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158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№158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425350, Республика Марий Эл, г. Козьмодемьянск, ул. Свердлова, 15 (здание средней школы № 1)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7-15-63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166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159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№159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425350, Республика Марий Эл, г. Козьмодемьянск, ул. Советская, 35 (здание школы-интернат для одаренных детей)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7-16-36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167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160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№160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425350, Республика Марий Эл, г. Козьмодемьянск, ул. Промышленная, 52 (здание отделения почтовой связи № 2)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48-61-99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168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161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№161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425350, Республика Марий Эл, г. Козьмодемьянск, ул. Свободы, 1А (здание Козьмодемьянского участкового лестничества)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7-13-18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169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162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№162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425350, Республика Марий Эл, г. Козьмодемьянск, ул. Гагарина, 56В (здание Козьмодемьянского филиала ОАО "Марий Эл Дорстрой")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7-17-22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C066F4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Округ №14, Волжский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ED2E55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ТИК Волжская районная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170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163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№163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425030, Республика Марий Эл, Волжский район, пос. Приволжский, ул. Заводская, 3 (здание Приволжской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67758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171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164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№164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425030, Республика Марий Эл, Волжский район, пос. Приволжский, ул. Заводская, 3 (здание Приволжской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67110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172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165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№165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425030, Республика Марий Эл, Волжский район, пос. Приволжский, ул. Молодежная, 3А (здание Приволжского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67679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173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166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№166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425016, Республика Марий Эл, Волжский район, д. Бизюргуб, ул. Заречная, 25 (здание Бизюргубского сельского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65043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174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167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 xml:space="preserve">Участковая избирательная </w:t>
            </w:r>
            <w:r w:rsidRPr="00C066F4">
              <w:rPr>
                <w:color w:val="auto"/>
                <w:sz w:val="20"/>
              </w:rPr>
              <w:lastRenderedPageBreak/>
              <w:t>комиссия №167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 xml:space="preserve">425016, Республика Марий Эл, Волжский район, с. </w:t>
            </w:r>
            <w:r w:rsidRPr="00C066F4">
              <w:rPr>
                <w:color w:val="auto"/>
                <w:sz w:val="20"/>
              </w:rPr>
              <w:lastRenderedPageBreak/>
              <w:t>Новые Параты, ул. Коммунистическая, 102 (здание Большепаратской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>(83631) 65046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>175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168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№168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425016, Республика Марий Эл, Волжский район, д. Отымбал, ул. Учительская, 7 (здание Отымбальской 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65084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176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169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№169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425023, Республика Марий Эл, Волжский район, д. Новый Карамас, ул. Центральная, 27 (здание Новокарамасского сельского клуба)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54332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177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170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№170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425023, Республика Марий Эл, Волжский район, д. Чодраял, ул.Школьная, 2 (здание Большекарамасской 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54323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178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171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№171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425033, Республика Марий Эл, Волжский район, пос. Кленовая гора, ул. Пугачева, 1 (здание Детского сада  №8)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56118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179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172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№172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425033, Республика Марий Эл, Волжский район, д. Полевая, ул. Новая, 6 (здание Обшиярского сельского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66168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180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173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№173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425035, Республика Марий Эл, Волжский район, д. Инерымбал, ул. Школьная, 1А (здание Инерымбальской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54712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181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174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№174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425035, Республика Марий Эл, Волжский район, д. Карай, ул. Пионерская, 32 (здание Карайской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54711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182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175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№175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425020, Республика Марий Эл, Волжский район, д. Петъялы, ул. Школьная, 17 (здание Петъяльского социально-культурного центра)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54419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183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176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№176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425021, Республика Марий Эл, Волжский район, д. Учейкино, ул. Школьная, 7 (здание Учейкинского сельского клуба)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54512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184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177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№177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425021, Республика Марий Эл, Волжский район, д. Ярамор, ул. Красноармейская, 122 (здание Яраморского сельского клуба)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53020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185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178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№178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425032, Республика Марий Эл, Волжский район, д. Березники, ул.Лесная, 2 (здание Березниковского сельского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48657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186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179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№179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425032, Республика Марий Эл, Волжский район, с. Помары, ул. Станционная, 3 (здание Помарской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48746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187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180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№180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425032, Республика Марий Эл, Волжский район, д. Часовенная, ул. Школьная, 18А (здание Мамасевской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65546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188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181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№181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425022, Республика Марий Эл, Волжский район, д. Нуршари, ул. Центральная, 2 (здание Нуршаринского сельского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53404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189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182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№182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425022, Республика Марий Эл, Волжский район, с. Сотнур, ул. Центральная, 50 (здание Сотнурской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53061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190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183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№183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425022, Республика Марий Эл, Волжский район, д. Шарибоксад, ул. Клубная, 3 (здание Шрибоксадского сельского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53045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191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184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№184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425019, Республика Марий Эл, Волжский район, с. Эмеково, ул. Советская, 8 (здание Эмековской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(83631) 65847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C066F4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Округ №15, Горномарийский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ED2E55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ТИК Горномарийская районная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192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185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№185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Горномарийский район,  с. Виловатово, ул. Советская, 3 (здание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64254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193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186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№186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Горномарийский район,  с. Кожважи, ул. Кожважи, 11 (здание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64301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194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187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№187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Горномарийский район, с. Паратмары, ул. Паратмары, 74 (здание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64388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195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188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№188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Горномарийский район, д. Тушналы, ул. Тушналы, 49 (здание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(-) -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196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189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№189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Горномарийский район, с. Виловатово, ул. Советская, 3 (здание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64071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197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190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 xml:space="preserve">Участковая избирательная </w:t>
            </w:r>
            <w:r w:rsidRPr="00C066F4">
              <w:rPr>
                <w:color w:val="auto"/>
                <w:sz w:val="20"/>
              </w:rPr>
              <w:lastRenderedPageBreak/>
              <w:t>комиссия №190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 xml:space="preserve">Республика Марий Эл, Горномарийский район, д. </w:t>
            </w:r>
            <w:r w:rsidRPr="00C066F4">
              <w:rPr>
                <w:color w:val="auto"/>
                <w:sz w:val="20"/>
              </w:rPr>
              <w:lastRenderedPageBreak/>
              <w:t>Пичужкино, ул. Пичужкино, 7 (здание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>(83632) 64412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>198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191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№191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Горномарийский район, с. Еласы, ул. Октябрьская, 15 (здание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63357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199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192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№192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Горномарийский район, с. Емелево, ул. Емелево, 29А (здание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66253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200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193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№193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Горномарийский район, с. Картуково, ул. Центральная, 41 (здание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62415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201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194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№194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Горномарийский район, д. Пертюково, ул. Пертюково, 8А (здание сельского клуба)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66217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202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195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№195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Горномарийский район, с. Еласы, ул. Октябрьская, 15 (здание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63098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203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196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№196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Горномарийский район, д. Юнго-Кушерга, ул. Юнго-Кушерга, 28 (здание фельдшерского пункта)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63365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204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197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№197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Горномарийский район, с. Емешево, ул. Проезжая, 77 (здание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62815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205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198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№198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Горномарийский район, с. Емешево, ул. Проезжая, 80 (здание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62890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206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199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№199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Горномарийский район, с. Пертнуры, ул. Пертнуры, 41 (здание фельдшерского пункта)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91301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207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200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№200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Горномарийский район, с. Кулаково, ул. Механизаторов, 2 (здание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62234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208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201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№201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Горномарийский район, пос. Октябрьский, ул. Красная, 11А (здание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64752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209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202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№202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Горномарийский район, д. Четнаево, ул. Архипкинская, 54 (здание магазина ЧП Архипов)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62228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210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203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№203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Горномарийский район, д. Нижние Шелаболки, ул. Нижнешелаболкинская, 5 (здание фельдшерского пункта)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62019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211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204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№204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Горномарийский район, с. Кузнецово, ул. Центральная, 22В (здание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64536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212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205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№205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Горномарийский район, д. Токари, ул. Лесная, 8А (здание фельдшерского пункта)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64655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213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206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№206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Горномарийский район, с. Кузнецово, ул. Верхняя, 99 (здание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64643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214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207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№207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Горномарийский район, с. Юлъялы, ул. Вознесенская, 25Г (здание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64669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215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208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№208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Горномарийский район, д. Березово, ул. Центральная, 38 (здание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63536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216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209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№209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Горномарийский район, с. Емангаши, ул. Приволжская, 109 (здание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63437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217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210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№210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Горномарийский район, с. Микряково, ул. Центральная, 29 (здание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63457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218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211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№211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Горномарийский район, д. Еникеево, пер. Школьный, 3 (здание сельского клуба)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65135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219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212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№212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Горномарийский район, д. Озерки, ул. Заволжская, 37 (здание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65443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220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213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№213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Горномарийский район, д. Озерки, ул. Советская, 12 (здание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65198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221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214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№214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Горномарийский район, пос. Три Рутки, ул. Набережная, 9А (здание сельского клуба)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72756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222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215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№215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Горномарийский район, д. Верхнее Акчерино, ул. Школьная, 8А (здание фельдшерского пункта)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63650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223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216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№216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Горномарийский район, д. Макаркино, ул. Центральная, 72В (здание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63790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224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217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 xml:space="preserve">Участковая избирательная </w:t>
            </w:r>
            <w:r w:rsidRPr="00C066F4">
              <w:rPr>
                <w:color w:val="auto"/>
                <w:sz w:val="20"/>
              </w:rPr>
              <w:lastRenderedPageBreak/>
              <w:t>комиссия №217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 xml:space="preserve">Республика Марий Эл, Горномарийский район, с. </w:t>
            </w:r>
            <w:r w:rsidRPr="00C066F4">
              <w:rPr>
                <w:color w:val="auto"/>
                <w:sz w:val="20"/>
              </w:rPr>
              <w:lastRenderedPageBreak/>
              <w:t>Пайгусово, ул. Новая, 105Г (здание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>(83632) 63658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>225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218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№218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Горномарийский район, д. Новая Слобода, ул. Школьная, 48А (здание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91341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226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219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№219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Горномарийский район, д. Яштуга, ул. Яштугинская, 9А (здание сельского клуба)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63714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227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220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№220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Горномарийский район, д. Малая Юнга, ул. Центральная, 12 (здание сельского клуба)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62521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228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221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№221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Горномарийский район, д. Мумариха, ул. Набережная, 4 (здание сельского клуба)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62337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229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222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№222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Горномарийский район, с. Троицкий Посад, ул. Карла Маркса, 45А (здание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62345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230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223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№223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Горномарийский район, д. Чекеево, ул. Центральная, 8 (административное здание СПК)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62552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231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224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№224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Горномарийский район, д. Носелы, ул. Носелы, 113 (здание сельского клуба)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62769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232</w:t>
            </w:r>
          </w:p>
        </w:tc>
        <w:tc>
          <w:tcPr>
            <w:tcW w:w="620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225</w:t>
            </w:r>
          </w:p>
        </w:tc>
        <w:tc>
          <w:tcPr>
            <w:tcW w:w="2796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№225</w:t>
            </w:r>
          </w:p>
        </w:tc>
        <w:tc>
          <w:tcPr>
            <w:tcW w:w="5038" w:type="dxa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Горномарийский район, с. Усола, ул. Центральная, 26 (здание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D7A48" w:rsidRPr="00C066F4" w:rsidRDefault="00BD7A48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(83632) 62746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C066F4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Округ №16, Звениговский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ED2E55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ТИК Звениговская районная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233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226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№226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425060, Республика Марий Эл, Звениговский район, г.Звенигово, ул.Набережная, д.16 (здание районного Центра Досуга и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(83645) 7-11-98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234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227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№227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425060, Республика Марий Эл, Звениговский район, г.Звенигово, ул.Набережная, д.16 (здание районного Центра Досуга и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(83645) 7-21-29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235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228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№228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425060, Республика Марий Эл, Звениговский район, г.Звенигово, ул.Советская, д.41 (здание Молодежно-досугового центра)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(83645) 7-11-46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236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229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№229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425060, Республика Марий Эл, Звениговский район, г.Звенигово, ул.Советская, д.41 (здание Молодежно-досугового центра)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(-) 891770702611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237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230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№230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425060, Республика Марий Эл, Звениговский район, г.Звенигово, ул.Ленина, д.1 (здание Транспортно-энергетического техникума)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(83645) 7-21-73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238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231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№231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425060, Республика Марий Эл, Звениговский район, г.Звенигово, ул.Ленина, д.1 (здание "Транспортно-энергетического техникума")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(83645) 7-40-21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239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232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№232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425060, Республика Марий Эл, Звениговский район, г.Звенигово, ул.Чехова, д.38 (здание стадиона "Водник")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(83645) 7-16-72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240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233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№233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425060, Республика Марий Эл, Звениговский район, г.Звенигово, ул.Пушкина, д.41 (здание Звениговского лицея)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(83645) 7-14-07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241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234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№234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425060, Республика Марий Эл, Звениговский район, г.Звенигово, ул.Пушкина, д.41 (здание Звениговского лицея)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(83645) 7-12-90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242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235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№235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425060, Республика Марий Эл, Звениговский район, г.Звенигово, ул.Школьная, д.109 (здание Звениговской средней школы № 3)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(83645) 7-19-49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243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236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№236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425060, Республика Марий Эл, Звениговский район, г.Звенигово, ул.Школьная, д.109 (здание Звениговской средней общеобразовательной школы № 3)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(83645) 7-15-31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244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237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№237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425060, Республика Марий Эл, Звениговский район, д.Чуваш-Отары, ул.Чуваш-Отарская, д.72а (здание Чуваш-Отарского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(-) 89600901325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245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250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№250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425052, Республика Марий Эл, Звениговский район,с.Исменцы, ул.Молодежная, д.4 (здание Исменецкой средней общеобразовательной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(83645) 6-43-67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246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251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№251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425052, Республика Марий Эл, Звениговский район,д.Кукшенеры, -, 65а (здание Кукшенерского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(-) 89053792396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247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252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 xml:space="preserve">Участковая избирательная </w:t>
            </w:r>
            <w:r w:rsidRPr="00C066F4">
              <w:rPr>
                <w:color w:val="auto"/>
                <w:sz w:val="20"/>
              </w:rPr>
              <w:lastRenderedPageBreak/>
              <w:t>комиссия №252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 xml:space="preserve">425072, Республика Марий Эл, Звениговский район, </w:t>
            </w:r>
            <w:r w:rsidRPr="00C066F4">
              <w:rPr>
                <w:color w:val="auto"/>
                <w:sz w:val="20"/>
              </w:rPr>
              <w:lastRenderedPageBreak/>
              <w:t>с.Красный Яр, ул.Центральная, д.15 (здание Красноярской средней общеобразовательной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>(83645) 6-41-19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>248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253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№253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425072, Республика Марий Эл, Звениговский район, д.Сосновка, ул.Мюшультурская, д.57 (здание фельдшерско-акушерского пункта)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(83645) 6-41-12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249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254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№254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425072, Республика Марий Эл, Звениговский район, с.Красный Яр, ул.Центральная, д.17 (здание Красноярского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(83645) 6-41-49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250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255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№255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425072, Республика Марий Эл, Звениговский район, д.Иркино, ул.Малое Иркино, д.65 (здание Иркинского сельского клуба)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(83645) 6-45-17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251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256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№256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425073, Республика Марий Эл, Звениговский район, с.Кужмара, ул.Центральная, д.5 (здание Кужмарского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(83645) 6-32-16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252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257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№257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425073, Республика Марий Эл, Звениговский район, с.Кужмара, ул.Центральная, д.5 (здание Кужмарского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(-) 89026728795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253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258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№258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425073, Республика Марий Эл, Звениговский район, д. Нуктуж, ул.Нуктуж, д.255 (здание Нуктужского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(83645) 6-32-43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254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259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№259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425073, Республика Марий Эл, Звениговский район,д.Малая Кужмара, ул.Малая Кужмара, д.16а (здание Малокужмарского сельского клуба)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(-) 89093685372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255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260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№260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425073, Республика Марий Эл, Звениговский район,д.Нижние Памъялы, ул.Центральная, д.55а (здание Нижнепамъяльского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(-) 89613364308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256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261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№261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425073, Республика Марий Эл, Звениговский район,д.Поянсола, ул.Школьная, д.14 (здание Поянсолинской основной общеобразовательной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(83645) 6-34-37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257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262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№262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424915, Республика Марий Эл, Звениговский район, с.Кокшайск, ул.Заводская, д.1а (здание Кокшайского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(83645) 6-81-27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258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263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№263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424915, Республика Марий Эл, Звениговский район, п.Таир, ул.Школьная, д.16б (здание Таирского сельского клуба)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(83645) 6-66-21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259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264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№264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424915, Республика Марий Эл, Звениговский район, д.Семеновка, ул.Селиванова, д.57 (здание бывшей начальной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(-) 89600951302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260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265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№265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424915, Республика Марий Эл, Звениговский район, д.Шимшурга, ул.Шимшургинская, д.44 (здание Шимшургинского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(83645) 6-36-36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261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266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№266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425071, Республика Марий Эл, Звениговский район, д.Кокшамары, ул.Молодежная, д.29а (здание Кокшамарского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(83645) 6-44-11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262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267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№267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425071, Республика Марий Эл, Звениговский район, с.Сидельниково, ул.Школьная, д.12 (здание Сидельниковского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(-) 89276827293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263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268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№268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425071, Республика Марий Эл, Звениговский район, д.Липша, ул.Новая, д.11 (здание ПОЧТЫ РОССИИ)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(-) 89877160573</w:t>
            </w:r>
          </w:p>
        </w:tc>
      </w:tr>
      <w:tr w:rsidR="00BA08D5" w:rsidRPr="00C066F4" w:rsidTr="00BA08D5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264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269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№269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425079, Республика Марий Эл, Звениговский район, п.Черное Озеро, Черноозерская, д.3 (здание Администрации)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(83645) 6-81-44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C066F4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Округ №17, Красногорский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ED2E55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ТИК Звениговская районная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265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238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№238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425086, Республика Марий Эл, Звениговский район, пос.Илеть, ул.Куйбышева, д.13 (здание Илетского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(-) 89613762913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266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239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№239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425086, Республика Марий Эл, Звениговский район, пос.Трубный, здание Красногорского психоневрологического интерната, -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(83645) 6-54-04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267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240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№240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 xml:space="preserve">425090, Республика Марий Эл, Звениговский район, пос.Красногорский, ул.Ленина, д.12 (здание </w:t>
            </w:r>
            <w:r w:rsidRPr="00C066F4">
              <w:rPr>
                <w:color w:val="auto"/>
                <w:sz w:val="20"/>
              </w:rPr>
              <w:lastRenderedPageBreak/>
              <w:t>Красногорского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>(-) 89276816619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>268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241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№241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425090, Республика Марий Эл, Звениговский район, пос.Красногорский, ул.Центральная, д.1а (здание Красногорской средней общеобразовательной школы № 1)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(83645) 6-51-95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269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242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№242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425090, Республика Марий Эл, Звениговский район, пос.Красногорский, ул.Первомайская, д.84 (здание Лушмарского лесничества)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(83645) 6-99-45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270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243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№243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425090, Республика Марий Эл, Звениговский район, пос.Красногорский, ул.Центральная, д.73 (здание Национального Парка"Марий Чодра" библиотека)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(83645) 6-53-45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271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244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№244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425090, Республика Марий Эл, Звениговский район, пос.Красногорский, ул.Машиностроителей, д.6 (здание Красногорской средней общеобразовательной школы №2)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(83645) 6-92-56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272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245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№245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425090, Республика Марий Эл, Звениговский район, пос.Красногорский, ул.Машиностроителей, д.6 (здание Красногорской средней общеобразовательной школы №2)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(83645) 6-92-56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273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246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№246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425090, Республика Марий Эл, Звениговский район, д.Ташнур, здание Ташнурского Дома культуры, -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(-) 89278791347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274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247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№247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425050, Республика Марий Эл, Звениговский район,пос.Суслонгер, ул.Гвардейская, д.8 (здание Суслонгерской общеобразовательной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(83645) 6-74-63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275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248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№248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425050, Республика Марий Эл, Звениговский район,пос.Суслонгер, ул.Железнодорожная, д.60 (здание Администрации "Городское поселение Суслонгер")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(83645) 6-74-74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276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249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№249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425051, Республика Марий Эл, Звениговский район,пос.Мочалище, ул.Школьная, д.17а (бывшее здание администрации п.Мочалище)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(83645) 6-39-10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277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270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№270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425070, Республика Марий Эл, Звениговский район, п.Шелангер, ул.Школьная, д.36 (здание Шелангерской средней общеобразовательной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(83645) 66339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278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271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№271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425070, Республика Марий Эл, Звениговский район, п.Шелангер, ул.Школьная, д.36 (здание Шелангерской средней общеобразовательной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(-) 89371174430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279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272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№272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425070, Республика Марий Эл, Звениговский район, д.Филиппсола, ул.В.Волкова, д.2а (здание Керебелякской основной общеобразовательной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(83645) 6-67-17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ED2E55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ТИК Моркинская районная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280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389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№389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425133, Республика Марий Эл, Моркинский район, д. Коркатово, ул. Школьная, 14 (здание лицея)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(83635) 9-51-21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281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390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№390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425132, Республика Марий Эл, Моркинский район, д. Кульбаш, ул. Центральная, 54А (здание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(-) 89093672710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282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391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№391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425134, Республика Марий Эл, Моркинский район, д. Чодраял, ул. Школьная, 2 (здание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(83635) 9-53-45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283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392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№392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425131, Республика Марий Эл, Моркинский район, пос. Красный Стекловар, ул. Советская, 2 (здание социально-культурного комплекса)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(83635) 9-25-18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284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393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№393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425126, Республика Марий Эл, Моркинский район, д. Шереганово, ул. Школьная, 17А (здание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(83635) 9-21-27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285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394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№394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425130, Республика Марий Эл, Моркинский район, пос. Октябрьский, ул. Центральная, 6А (здание социально-культурного комплекса)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(-) 89093672996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C066F4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Округ №18, Западный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ED2E55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ТИК Килемарская районная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286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273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№273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425270, Республика Марий Эл, Килемарский район, пос. Килемары, ул. Садовая, 56 (здание Килемарского районного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(83643) 21678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287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274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№274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425270, Республика Марий Эл, Килемарский район, пос. Килемары, ул. Мира, 31 (здание Килемарской средней общеобразовательной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(83643) 21366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>288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275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№275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435340, Республика Марий Эл, Килемарский район, д. Алешкино, ул. Лесная, 12 (здание Алешкинского сельского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(83643) 23759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289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276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№276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435340, Республика Марий Эл, Килемарский район, с. Арда, ул. Школьная, 5 (здание Ардинского сельского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(83643) 23815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290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277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№277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435340, Республика Марий Эл, Килемарский район, д. Ершово, ул. Школьная, 2 (здание Ершовского социально-культурного центра)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(-) 89177031755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291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278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№278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435340, Республика Марий Эл, Килемарский район, пос. Механизаторов, ул.Ветеранов, 3 (здание Ардинского профессионального училища)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(83643) 23738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292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279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№279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425272, Республика Марий Эл, Килемарский район, д. Большое Кибеево, ул. Большекибеевская, 69 (здание Кибеевской основной общеобразовательной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(83643) 23540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293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280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№280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425345, Республика Марий Эл, Килемарский район, пос. Визимьяры, ул. Советская, 18 А (здание Администрации Визимьярского сельского поселения)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(83643) 24174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294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281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№281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425229, Республика Марий Эл, Килемарский район, пос. Красный Мост, ул. Центральная, 8 (здание Администрации Красномостовского сельского поселения)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(83643) 23332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295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282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№282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425229, Республика Марий Эл, Килемарский район, пос. Озерный, ул. Зеленая, 1 (здание Озернинской библиотеки)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(83643) 23347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296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283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№283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425280, Республика Марий Эл, Килемарский район, с. Кумья, ул. Советская, 6 (здание администрациии Кумьинского сельского поселения)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(83643) 23130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297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284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№284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425280, Республика Марий Эл, Килемарский район, пос. Майский, ул. Железнодорожная, 12 (здание Майской основной общеобразовательной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(83643) 23168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298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285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№285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425274, Республика Марий Эл, Килемарский район, с. Нежнур, ул.Коммунистическая, 18 (здание Нежнурской основной общеобразовательной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(83643) 23432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299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286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№286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425275, Республика Марий Эл, Килемарский район, с. Актаюж, ул. Лесная, 1 (здание Кундышского участкового лесничества)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(83643) 23672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300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287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№287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425275, Республика Марий Эл, Килемарский район, д. Широкундыш, ул. Механизаторов, 11 (здание администрации Широкундышского сельского поселения)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(83643) 23632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301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288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№288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425292, Республика Марий Эл, Килемарский район, д. Алатайкино, ул. Алатайкинская, 45 (здание Алатайкинского сельского клуба)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(-) 89061384655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302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289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№289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425292, Республика Марий Эл, Килемарский район, с. Юксары, ул. Школьная, 2 (здание Юксарской средней общеобразовательной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(-) 89600933675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ED2E55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ТИК Юринская районная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303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512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№512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425370, Республика Марий Эл, Юринский район, пос.Юрино, ул.Советская, 30 (здание отдела образования и по делам молодежи)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(83644) 32-2-35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304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513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№513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425370, Республика Марий Эл, Юринский район, пос.Юрино, ул.Центральный проспект, 5А (здание средней школы им.С.А.Лосева)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(83644) 32-4-93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305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514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№514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425370, Республика Марий Эл, Юринский район, пос.Юрино, пер.Володарского, 24А (здание лесничества)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(83644) 32-2-68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306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515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№515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425370, Республика Марий Эл, Юринский район, д.Быковка, ул.Центральная, 157 (здание сельского клуба)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(83644) 32-6-85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307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516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№516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425382, Республика Марий Эл, Юринский район, д.Суходол, ул.Лесная, 23 (здание дома для одиноких и престарелых)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(83644) 32-2-86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>308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517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№517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425378, Республика Марий Эл, Юринский район, с.Васильевское, ул.Школьная, 259 (здание средней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(83644) 31-5-31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309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518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№518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425381, Республика Марий Эл, Юринский район, д.Горный Шумец, ул.Горный Шумец, 110 (здание основной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(83644) 33-2-61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310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519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№519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425381, Республика Марий Эл, Юринский район, д.Починок, ул.Починок, 76 (здание ФАП)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(83644) 89613342885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311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520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№520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425385, Республика Марий Эл, Юринский район, пос.Козиково, ул.Железнодорожная, 3 (здание средней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(83644) 34-1-63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312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521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№521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425376, Республика Марий Эл, Юринский  район, с.Марьино, ул.Школьная, 12 (здание средней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(83644) 34-1-47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313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522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№522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425375, Республика Марий Эл, Юринский район, д.Красная Люнда, ул.Школьная, 6 (здание сельского клуба)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(83644) 34-2-59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314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523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№523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425384, Республика Марий Эл, Юринский район, пос.Юркино, ул.Юркинская, 14 (здание средней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(83644) 35-1-25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315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524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№524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425384, Республика Марий Эл, Юринский район, пос.Юркино, ул.Новая Стройка, 30 (здание Администрации сельского поселения)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(83644) 35-1-33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C066F4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Округ №19, Северо-Восточный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ED2E55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ТИК Куженерская районная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316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290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№290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425550, Республика Марий Эл, Куженерский район, пос. Куженер, ул. Степана Лебедева, 20а (помещение администрации городского поселения Куженер)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(83637) 9-12-68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317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291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№291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425550, Республика Марий Эл, Куженерский район,пос. Куженер, ул. Степана Лебедева, 20а (помещение администрации городского поселения Куженер)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(83637) 9-12-68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318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292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№292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425550, Республика Марий Эл, Куженерский район, пос. Куженер, ул. Степана Лебедева, 20а (помещение администрации городского поселения Куженер)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(83637) 9-12-68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319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293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№293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425550, Республика Марий Эл, Куженерский район, пос. Куженер, ул. Степана Лебедева, 20а (помещение администрации городского поселения Куженер)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(83637) 9-12-68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320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294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№294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425553, Республика Марий Эл, Куженерский район, д. Иштымбал, ул. Набережная, 2 (здание почты)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(83637) 9-45-48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321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295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№295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425569, Республика Марий Эл, Куженерский район, с. Русские Шои, ул. Школьная, 4 (здание детского сада)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(83637) 9-41-37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322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296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№296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425569, Республика Марий Эл, Куженерский район, д. Мари-Шои, ул. Починок, 3 (здание детского сада)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(83637) 9-42-31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323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297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№297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425554, Республика Марий Эл, Куженерский район, с. Салтакъял, ул. Рабочая, 18 (помещение Салтакъяльской сельской администрации)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(83637) 9-35-48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324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298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№298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425562, Республика Марий Эл, Куженерский район, с. Токтайбеляк, ул. Молодежная, 3 (здание Токтайбелякской сельской администрации)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(83637) 9-31-23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325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299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№299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425561, Республика Марий Эл, Куженерский район, д. Верх-Ушут, ул. Школьная, 64 (здание детского сада)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(83637) 9-47-43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326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300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№300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425561, Республика Марий Эл, Куженерский район,с. Тумьюмучаш, ул. Тумьюмучаш, 40 (здание Тумьюмучашской сельской администрации)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(83637) 9-43-31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327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301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№301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425561, Республика Марий Эл, Куженерский район, д. Конганур, ул. Конганур, 75 (здание библиотеки)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(83637) 9-37-42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328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302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№302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425555, Республика Марий Эл, Куженерский район, д. Шорсола, ул. Центральная, 5 (здание Шорсолинской сельской администрации)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(83637) 9-36-48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329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303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№303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425558, Республика Марий Эл, Куженерский район, д. Шой-Шудумарь, ул. Рыбакова, 11 (Здание Шой-Шудумарской сельской администрации))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(83637) 9-63-48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330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304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№304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425558, Республика Марий Эл, Куженерский район, с. Русский Кугунур, ул. Зеленая, 16 (здание библиотеки)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(83637) 9-53-96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>331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305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№305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425567, Республика Марий Эл, Куженерский район, д. Большой Ляждур, ул. Центральная, 29б (здание клуба)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(83637) 9-34-21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332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306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№306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425567, Республика Марий Эл, Куженерский район, с. Юледур, ул. Коммунистическая, 22а (здание клуба)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(83637) 9-32-13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333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307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№307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425567, Республика Марий Эл, Куженерский район, д. Ивансола, ул. Ивансола, 37а (здание сельского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(83637) 9-52-18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ED2E55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ТИК Параньгинская районная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334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449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№449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425570, Республика Марий Эл, Параньгинский район, пос. Параньга, ул. Гагарина, д. 20 (здание Межпоселенческого центра культуры и досуга)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(83639) 4-13-79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335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450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№450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425570, Республика Марий Эл, Параньгинский район, пос. Параньга, ул. Тукаевская, д. 146 (здание строительно-технологического техникума)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(83639) 4-13-34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336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451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№451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425570, Республика Марий Эл, Параньгинский район, пос. Параньга, ул. Колхозная, д. 21 (здание Параньгинской средней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(83639) 4-11-93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337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452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№452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Параньгинский район, дер. Алашайка, ул. Ленина, д. 76 (здание Алашайского сельского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(83639) 4-56-44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338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453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№453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425573, Республика Марий Эл, Параньгинский район, дер. Куянково, ул. Советская, д. 42 (здание Куянковского сельского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(83639) 4-23-44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339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454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№454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425581, Республика Марий Эл, Параньгинский район, с. Елеево, ул. Рабочая, д. 4 (здание Елеевского сельского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(83639) 4-53-44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340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455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№455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425581, Республика Марий Эл, Параньгинский район, дер. Помосъял, ул. Мира, д. 29 (здание Помосъяльского сельского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(83639) 4-53-15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341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456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№456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425586, Республика Марий Эл, Параньгинский район, с. Илеть, ул. Заречная, д. 28 (здание Илетского сельского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(83639) 4-51-45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342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457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№457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425582, Республика Марий Эл, Параньгинский район, дер. Ильпанур, ул. Мира, д. 32 (здание Ильпанурского сельского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(83639) 4-65-57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343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458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№458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425577, Республика Марий Эл, Параньгинский район, с. Куракино, ул. Новая, д. 21 (здание Куракинского сельского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(83639) 4-41-44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344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459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№459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425577, Республика Марий Эл, Параньгинский район, дер. Мурзанаево, ул. Центральная, д. 56 (здание Мурзанаевского сельского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(83639) 4-63-49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345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460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№460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425594, Республика Марий Эл, Параньгинский район, дер. Портянур, ул. Колхозная, д. 27 (здание Портянурского сельского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(83639) 4-62-39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346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461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№461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425594, Республика Марий Эл, Параньгинский район, дер. Ирнур, ул. Кооперативная, д. 14 (здание Ирнурского сельского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(83639) 4-43-37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347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462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№462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425595, Республика Марий Эл, Параньгинский район, дер. Русская Ляжмарь, ул. Молодежная, д. 4 (здание Русско-Ляжмаринского сельского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(83639) 4-67-35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348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463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№463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425574, Республика Марий Эл, Параньгинский район, дер. Олоры, ул. Гагарина, д. 5 (здание Олорского сельского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(83639) 4-45-44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349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464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№464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425585, Республика Марий Эл, Параньгинский район, дер. Усола, ул. Коммунистическая, д. 52 (здание Усолинского сельского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(83639) 4-61-44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C066F4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Округ №20, Мари-Турекский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7F6933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ТИК Мари-Турекская районная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350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308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№308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425500, Республика Марий Эл, Мари-Турекский район, пос. Мари-Турек, ул. Парковая, 5 (Отдел образования и по делам молодежи)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(83634) 9-36-27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351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309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 xml:space="preserve">Участковая избирательная </w:t>
            </w:r>
            <w:r w:rsidRPr="00C066F4">
              <w:rPr>
                <w:color w:val="auto"/>
                <w:sz w:val="20"/>
              </w:rPr>
              <w:lastRenderedPageBreak/>
              <w:t>комиссия №309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 xml:space="preserve">425500, Республика Марий Эл, Мари-Турекский район, </w:t>
            </w:r>
            <w:r w:rsidRPr="00C066F4">
              <w:rPr>
                <w:color w:val="auto"/>
                <w:sz w:val="20"/>
              </w:rPr>
              <w:lastRenderedPageBreak/>
              <w:t>пос. Мари-Турек, ул. Комсомольская, 36 (Мари-Турекская средняя общеобразовательная школа)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>(83634) 9-34-78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>352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310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№310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425500, Республика Марий Эл, Мари-Турекский район, д. Мари-Китня, ул. Центральная, 25 (Мари-Китнинский сельский дом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(83634) 9-31-09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353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311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№311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425510, Республика Марий Эл, Мари-Турекский район, д. Мари-Купта, ул. Молодежная, 13 (Мари-Куптинская основная общеобразовательная школа)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(83634) 9-23-31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354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312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№312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425500, Республика Марий Эл, Мари-Турекский район, пос. Мари-Турек, ул. Мичурина, 30 (Техникум механизации сельского хозяйства)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(83634) 9-33-24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355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313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№313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425500, Республика Марий Эл, Мари-Турекский район, пос. Мари-Турек, ул. Мичурина, 30 (Техникум механизации сельского хозяйства)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(83634) 9-33-24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356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314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№314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425500, Республика Марий Эл, Мари-Турекский район, пос. Мари-Турек, ул. Советская, 24 (Мари-Турекский районный центр досуга "Заря")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(83634) 9-37-48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357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315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№315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425515, Республика Марий Эл, Мари-Турекский район, д. Тат-Китня, ул. Победы, 2 (Тат-Китнинская основная общеобразовательная школа)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(83634) 9-54-16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358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316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№316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425500, Республика Марий Эл, Мари-Турекский район, пос. Мари-Турек, ул. Советская, 16 (Мари-Турекская средняя общеобразовательная школа)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(83634) 9-37-23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359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317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№317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425527, Республика Марий Эл, Мари-Турекский район, д. Большой Карлыган, ул. Мира, 26 (Администрация Карлыганского сельского поселения)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(83634) 9-25-25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360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318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№318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425527, Республика Марий Эл, Мари-Турекский район, д. Лопово, ул.Лопово, 47 (Арборская библиотека)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(83634) 9-26-14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361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319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№319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425533, Республика Марий Эл, Мари-Турекский район, д. Сардаял, ул. Советская, 7 (Сардаяльский сельский дом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(83634) 9-27-46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362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320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№320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425531, Республика Марий Эл, Мари-Турекский район, с. Косолапово, ул. Совхозная, 33 (Администрация Косолаповского сельского поселения)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(83634) 9-51-94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363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321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№321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425502, Республика Марий Эл, Мари-Турекский район, д. Сысоево, ул. Центральная усадьба, 13 (Сысоевская библиотека)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(83634) 9-59-39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364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322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№322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425511, Республика Марий Эл, Мари-Турекский район, с. Мари-Билямор, ул. Колхозная, 3 (Администрация Мари-Биляморского сельского поселения)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(83634) 9-61-38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365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323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№323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425513, Республика Марий Эл, Мари-Турекский район, д. Елымбаево, ул. Школьная, 9 (Нартасская средняя общеобразовательная школа)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(83634) 9-55-31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366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324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№324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425517, Республика Марий Эл, Мари-Турекский район, д. Сенда, ул. Русская Сенда, 18 (Сендинский сельский дом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(83634) 9-64-22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367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325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№325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425526, Республика Марий Эл, Мари-Турекский район, д. Дружино, ул. Дружино, 51 (Дружинская начальная общеобразовательная школа)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(83634) 9-63-42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368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326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№326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425524, Республика Марий Эл, Мари-Турекский район, пос. Мариец, ул. Клубная, 2 (Администрация Марийского сельского поселения)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(83634) 9-62-36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369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327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№327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425520, Республика Марий Эл, Мари-Турекский район, д. Нижняя Мосара, ул. Нижняя Мосара, 46 (Мосаринский сельский клуб)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(83634) 9-13-56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370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328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№328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425504, Республика Марий Эл, Мари-Турекский район, д. Большое Опарино, ул. Советская,, 47 (Опаринский сельский дом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(83634) 9-15-10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371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329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№329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425520, Республика Марий Эл, Мари-Турекский район,  с. Хлебниково, ул. Свободы, 2 (Администрация Хлебниковского сельского поселения)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(83634) 9-13-40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C066F4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Округ №21, Медведевский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7F6933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lastRenderedPageBreak/>
              <w:t>ТИК Медведевская районная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372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330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№330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425200, Республика Марий Эл, Медведевский район, пос. Медведево, ул. Мира, 9 (здание Медведевской школы № 2)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58-36-03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373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331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№331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425200, Республика Марий Эл, Медведевский район, пос. Медведево, ул. Терешковой, 13 (здание Медведевского детского сада № 3)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58-25-56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374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332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№332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425200, Республика Марий Эл, Медведевский район, пос. Медведево, ул. Шумелева, 8 (здание Медведевского детского сада № 1)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58-22-74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375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333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№333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425200, Республика Марий Эл, Медведевский район, пос. Медведево, ул. Лермонтова, 13 (здание Медведевской гимназии)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58-21-76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376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334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№334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425200, Республика Марий Эл, Медведевский район, пос. Медведево, ул. Ленина, 14 (здание Автодорожного техникума)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58-28-51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377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335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№335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425200, Республика Марий Эл, Медведевский район, пос. Медведево, ул. Полевая, 20 (здание Медведевской районной ветеринарной станции)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58-22-91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378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336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№336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425200, Республика Марий Эл, Медведевский район, пос. Медведево, ул. Полевая, 3 (здание Центра технического творчества)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58-20-69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379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337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№337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425200, Республика Марий Эл, Медведевский район, пос. Медведево, ул. Советская, 23 (здание Центра досуга)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58-20-32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380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338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№338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425200, Республика Марий Эл, Медведевский район, пос. Медведево, ул. Гагарина, 2а (здание Медведевской ПМК)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58-26-83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381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339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№339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425200, Республика Марий Эл, Медведевский район, пос. Медведево, ул. Чехова, 6 (здание ЭксЖилФонда)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58-28-75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382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354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№354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424910, Республика Марий Эл, Медведевский район, пос. Силикатный, ул. Мира, 34 (здание Силикатного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53-66-18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383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355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№355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424901, Республика Марий Эл, Медведевский район, пос. Сурок, ул. Коммунистическая, 1 (здание Сурокской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53-86-27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384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356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№356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424930, Республика Марий Эл, Медведевский район, пос. Куяр, ул. Лесная, 21 (здание Куярской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57-33-53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385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357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№357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424920, Республика Марий Эл, Медведевский район, пос. Пемба, ул. Зеленая, 49 (здание Пембинского Дома творчества детей)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(-) 89276800491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386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366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№366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425201, Республика Марий Эл, Медведевский район, пос. Руэм, ул. Шумелева, 14 (здание Руэмской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53-80-29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387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367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№367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425201, Республика Марий Эл, Медведевский район, пос. Руэм, ул. Победы, 1 (здание Руэмского лицея)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53-75-30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388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370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№370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424913, Республика Марий Эл, город Йошкар-Ола, пос. Нолька, -, 4 (здание Администрации Сидоровского поселения)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68-83-00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389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371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№371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424025, Республика Марий Эл, Медведевский район, пос. Светлый, ул. Садовая, 1 (здание Светловского детского сада)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57-41-39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390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372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№372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424029, Республика Марий Эл, Медведевский район, пос. Зеленый, ул. Зеленая, 4 (здание санатория)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(-) -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C066F4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Округ №22, Пригородный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7F6933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ТИК Медведевская районная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391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340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№340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425202, Республика Марий Эл, Медведевский район, пос. Краснооктябрьский, ул. Горького, 21 (здание Краснооктябрьской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58-38-68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392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341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№341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425202, Республика Марий Эл, Медведевский район, пос. Краснооктябрьский, ул. Горького, 21 (здание Краснооктябрьской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58-38-68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393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342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 xml:space="preserve">Участковая избирательная </w:t>
            </w:r>
            <w:r w:rsidRPr="00C066F4">
              <w:rPr>
                <w:color w:val="auto"/>
                <w:sz w:val="20"/>
              </w:rPr>
              <w:lastRenderedPageBreak/>
              <w:t>комиссия №342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 xml:space="preserve">425202, Республика Марий Эл, Медведевский район, </w:t>
            </w:r>
            <w:r w:rsidRPr="00C066F4">
              <w:rPr>
                <w:color w:val="auto"/>
                <w:sz w:val="20"/>
              </w:rPr>
              <w:lastRenderedPageBreak/>
              <w:t>пос. Краснооктябрьский, ул. Фабричная, 3 (здание Центра русской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>(8362) 58-38-63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>394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343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№343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425225, Республика Марий Эл, Медведевский район, с. Азаново, ул. Фабричная, 4 (здание Азановского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57-57-77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395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344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№344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425209, Республика Марий Эл, Медведевский район, д. Среднее Азяково, ул. Зеленая, 2а (здание Азяковской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57-17-57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396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345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№345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425209, Республика Марий Эл, Медведевский район, д. Шеклянур, ул. Советская, 2 (здание Шеклянурского центра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57-15-48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397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346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№346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425209, Республика Марий Эл, Медведевский район, д. Шапы, ул. Центральная, 10 (здание Шапинской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57-17-52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398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347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№347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425224, Республика Марий Эл, Медведевский район, с. Ежово, ул. Комсомольская, 20 (здание Ежовского центра досуга)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57-84-71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399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348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№348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425224, Республика Марий Эл, Медведевский район, д. Томшарово, ул. Школьная, 50 (здание Томшаровской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53-32-09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400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349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№349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425221, Республика Марий Эл, Медведевский район, пос. Знаменский, ул. Победы, 5 (здание Знаменского центра досуга)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72-84-94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401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350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№350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425221, Республика Марий Эл, Медведевский район, пос. Знаменский, ул. Победы, 5 (здание Знаменского центра досуга)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72-84-94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402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351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№351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425222, Республика Марий Эл, Медведевский район, с. Кузнецово, ул. Пионерская, 1а (здание Кузнецовской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57-95-42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403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352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№352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425222, Республика Марий Эл, Медведевский район, д. Новое Комино, ул. Школьная, 8 (здание Коминской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57-71-18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404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353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№353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425222, Республика Марий Эл, Медведевский район, д. Ким, ул. Центральная, 1а (здание столовой Птицефабрики)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57-85-33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405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358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№358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425205, Республика Марий Эл, Медведевский район, д. Люльпаны, ул. Лесная, 18 (здание Люльпанской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57-42-25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406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359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№359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425230, Республика Марий Эл, Медведевский район, д. Яныкайсола, ул. Центральная, 31 (здание Нужъяльской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57-73-31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407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360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№360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425203, Республика Марий Эл, Медведевский район, с. Нурма, ул. Кедровой, 48 (здание Нурминского культурного центра)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57-14-29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408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361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№361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425203, Республика Марий Эл, Медведевский район, д. Арбаны, ул. Полевая, 13 (здание Арбанского центра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57-16-29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409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362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№362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425200, Республика Марий Эл, Медведевский район, д. Пекшиксола, ул. Транспортная, 10 (здание Пекшиксолинского центра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57-88-38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410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363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№363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425200, Республика Марий Эл, Медведевский район, пос. Новый, ул. Школьная, 1 (здание Новоарбанской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57-82-86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411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364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№364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425207, Республика Марий Эл, Медведевский район, д. Пижма, ул. Центральная, 30а (здание Пижменской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57-44-24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412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365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№365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425223, Республика Марий Эл, Медведевский район, д. Русский Кукмор, ул. Пионерская, 3 (здание Русско-Кукморского центра досуга)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57-64-94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413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368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№368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425220, Республика Марий Эл, Медведевский район, д. Сенькино, ул. Школьная, 18а (здание Сенькинской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53-53-64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414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369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№369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424025, Республика Марий Эл, Медведевский район, пос. Аэропорт, ул. Аэропорт, 11 (здание Аэровокзала)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53-50-28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>415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373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№373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425206, Республика Марий Эл, Медведевский район, д. Средняя Турша, ул. Школьная, 6 (здание Туршинской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57-46-26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416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374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№374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425210, Республика Марий Эл, Медведевский район, с. Шойбулак, ул. Мира, 18 (здание Шойбулакского центра досуга)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53-12-40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417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375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№375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425210, Республика Марий Эл, Медведевский район, д. Аксаркино, ул. Аксаркино, 5 (здание Аксаркинского сельского клуба)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(-) 89877004892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418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376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№376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425211, Республика Марий Эл, Медведевский район, д. Орешкино, ул. Орешкино, 33 (здание Орешкинского дома народного творчества)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(-) 89050084826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419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377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№377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425211, Республика Марий Эл, Медведевский район, с. Цибикнур, ул. Пионерская, 5 (здание Цибикнурской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57-61-13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420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378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№378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425226, Республика Марий Эл, Медведевский район, пос. Юбилейный, ул. Культуры, 2 (здание Юбилейной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(8362) 53-32-32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C066F4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Округ №23, Моркинский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7F6933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ТИК Моркинская районная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421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379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№379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425120, Республика Марий Эл, Моркинский район, пос. Морки, ул. Советская, 7 (здание Дворца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(83635) 9-14-46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422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380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№380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425120, Республика Марий Эл, Моркинский район, пос. Морки, ул. Льва Толстого, 13 (здание техникума)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(83635) 9-19-03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423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381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№381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425120, Республика Марий Эл, Моркинский район, пос. Морки, ул. Заозерная, 1А (здание школы №2)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(83635) 9-15-15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382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№382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425120, Республика Марий Эл, Моркинский район, пос. Морки, бул. Калинина, 10 (здание школы №1)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(83635) 9-11-01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383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№383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425120, Республика Марий Эл, Моркинский район, пос. Морки, ул. Компрессорная, 7 (здание школы №6)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(83635) 9-94-13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426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384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№384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425120, Республика Марий Эл, Моркинский район, пос. Морки, ул. РТС, 5 (здание администрации городского поселения Морки)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(83635) 9-13-49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427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385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№385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425153, Республика Марий Эл, Моркинский район, д. Старое Мазиково, ул. Центральная, 8 (здание фельдшерско-акушерского пункта)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(-) 89093672609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428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386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№386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425152, Республика Марий Эл, Моркинский район, д. Мари-Кужеры, ул. Центральная, 37Б (здание социально-культурного комплекса)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(-) 89093672670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429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387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№387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425152, Республика Марий Эл, Моркинский район, д. Кучко-Памаш, ул. Центральная, 2 (здание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(83635) 9-44-57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430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388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№388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425143, Республика Марий Эл, Моркинский район, пос. Зеленогорск, ул. Кооперативная, 10 (здание администрации сельского поселения)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(83635) 9-31-16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431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395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№395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425146, Республика Марий Эл, Моркинский район, д. Большой Кожлаял, ул. Центральная, 9 (здание фельдшерско-акушерского пункта)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(-) 89093673014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432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396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№396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425147, Республика Марий Эл, Моркинский район, д. Тыгыде Морко, ул. Молодежная, 9 (здание библиотеки)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(-) 89093673024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433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397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№397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425146, Республика Марий Эл, Моркинский район, д. Себеусад, ул. Школьная, 3 (здание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(83635) 9-53-84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434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398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№398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425144, Республика Марий Эл, Моркинский район, д. Весьшурга, ул. Заозерная, 2 (здание фельдшерско-акушерского пункта)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(-) 89093673053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435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399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№399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425145, Республика Марий Эл, Моркинский район, д. Изи Кугунур, ул. Центральная, 14 (здание библиотеки)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(-) 89093673135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436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400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№400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425140, Республика Марий Эл, Моркинский район, д. Семисола, ул. Советская, 17 (здание библиотеки)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(-) 89093673162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437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401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№401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425140, Республика Марий Эл, Моркинский район, д. Алмаметьево, ул. Титова, 27 (здание культурно-досугового центра)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(-) 89093673168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438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402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 xml:space="preserve">Участковая избирательная </w:t>
            </w:r>
            <w:r w:rsidRPr="00C066F4">
              <w:rPr>
                <w:color w:val="auto"/>
                <w:sz w:val="20"/>
              </w:rPr>
              <w:lastRenderedPageBreak/>
              <w:t>комиссия №402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 xml:space="preserve">425141, Республика Марий Эл, Моркинский район, с. </w:t>
            </w:r>
            <w:r w:rsidRPr="00C066F4">
              <w:rPr>
                <w:color w:val="auto"/>
                <w:sz w:val="20"/>
              </w:rPr>
              <w:lastRenderedPageBreak/>
              <w:t>Петровское, ул. Пушкина, 19 (здание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>(83635) 9-37-13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>439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403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№403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425142, Республика Марий Эл, Моркинский район, д. Шордур, ул. Центральная, 37 (здание социально-культурного комплекса)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(83635) 9-37-16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440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404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№404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425151, Республика Марий Эл, Моркинский район, д. Большие Шали, ул. Молодежная, 2 (здание социально-культурного комплекса)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(83635) 9-35-91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441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405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№405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425151, Республика Марий Эл, Моркинский район, д. Азъял, ул. Школьная, 14 (здание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(83635) 9-32-72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442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406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№406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425135, Республика Марий Эл, Моркинский район, д. Осипсола, ул. Клубная, 4 (здание социально-культурного комплекса)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(83635) 9-34-34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443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407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№407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425136, Республика Марий Эл, Моркинский район, д. Изи Шурга, ул. Центральная, 50 (здание дома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(83635) 9-34-31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444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408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№408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425127, Республика Марий Эл, Моркинский район, д. Нуж-Ключ, ул. Школьная, 1 (здание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(83635) 9-45-72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445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409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№409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425127, Республика Марий Эл, Моркинский район, д. Досметкино, ул. Мира, 36 (здание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(83635) 9-45-27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446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410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№410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425127, Республика Марий Эл, Моркинский район, д. Токпердино, ул. Центральная, 2 (здание клуба)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(-) 89093673230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447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411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№411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425154, Республика Марий Эл, Моркинский район, с. Шиньша, ул. Петрова, 1Б (здание социально-культурного комплекса)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(83635) 9-62-52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448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412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№412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425127, Республика Марий Эл, Моркинский район, с. Шоруньжа, ул. Спортивная, 11 (здание 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(83635) 9-43-22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C066F4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Округ №24, Северный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7F6933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ТИК Новоторъяльская районная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449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413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№413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425430, Республика Марий Эл, Новоторъяльский район, пос. Новый Торъял, ул. Культуры, 20 (Новоторъяльский центр культуры и досуга)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(83636) 91280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450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414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№414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425430, Республика Марий Эл, Новоторъяльский район, пос. Новый Торъял, ул. Коммунистическая, 27 (Здание Спортшколы)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(83636) 92877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451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415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№415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425430, Республика Марий Эл, Новоторъяльский район, пос. Новый Торъял, ул. Первомайская, 23 (Здание Коммунхоза)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(83636) 92839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452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416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№416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425430, Республика Марий Эл, Новоторъяльский район, пос. Новый Торъял, ул. Советская, 53 (Новоторъяльская средняя школа)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(83636) 92860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453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417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№417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425430, Республика Марий Эл, Новоторъяльский район, пос. Новый Торъял, ул. Культуры, 20 (Новоторъяльский центр культуры и досуга)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(83636) 92638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454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418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№418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425430, Республика Марий Эл, Новоторъяльский район, д. Большая Лумарь, пер. Садовый, 9 (Большелумарская школа)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(83636) 94116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455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419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№419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425430, Республика Марий Эл, Новоторъяльский район, д. Куанпамаш, ул. Полевая, 1а (Куанпамашская школа)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(83636) 94749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456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420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№420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425430, Республика Марий Эл, Новоторъяльский район, с. Масканур, ул. Советская, 11 (Масканурский сельский Дом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(83636) 95341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457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421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№421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425430, Республика Марий Эл, Новоторъяльский район, д. Елембаево, ул. Центральная, 16 (Елембаевская школа)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(83636) 93335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458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422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№422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425430, Республика Марий Эл, Новоторъяльский район, д. Кремленки, ул. Микрорайон, 12 (Кремленковская библиотека)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(83636) 93541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459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423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№423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425430, Республика Марий Эл, Новоторъяльский район, с. Пектубаево, ул. Советская, 54а (Пектубаевская сельская администрация)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(83636) 95408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460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424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№424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425430, Республика Марий Эл, Новоторъяльский район, д. Шура, ул. Микрорайон, 3 (Шуринский сельский Дом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(83636) 93622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461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 xml:space="preserve">Участковая избирательная </w:t>
            </w:r>
            <w:r w:rsidRPr="00C066F4">
              <w:rPr>
                <w:color w:val="auto"/>
                <w:sz w:val="20"/>
              </w:rPr>
              <w:lastRenderedPageBreak/>
              <w:t>комиссия №425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 xml:space="preserve">425430, Республика Марий Эл, Новоторъяльский район, </w:t>
            </w:r>
            <w:r w:rsidRPr="00C066F4">
              <w:rPr>
                <w:color w:val="auto"/>
                <w:sz w:val="20"/>
              </w:rPr>
              <w:lastRenderedPageBreak/>
              <w:t>с. Старый Торъял, ул. Центральная, 57а (Староторъяльская школа)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>(83636) 96144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>462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426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№426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Республика Марий Эл, Новоторъяльский район, д. Токтарсола, ул. Центральная, 41 (Токтарсолинская школа)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(83636) 94485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463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427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№427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425430, Республика Марий Эл, Новоторъяльский район, д. Кузнецы, ул. Центральная, 2 (Кузнецовская школа)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(83636) 93717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464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428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№428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425430, Республика Марий Эл, Новоторъяльский район, д. Немда-Обалыш, ул. Центральная, 13 (Немдинская школа)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(83636) 97418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465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429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№429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425430, Республика Марий Эл, Новоторъяльский район, д. Старокрещено, ул. Молодежная, 1 (Старокрещенский Дом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(83636) 95491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466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430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№430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425430, Республика Марий Эл, Новоторъяльский район, д. Чуксола, ул. им.В.Иванова, 8 (Чуксолинский Дом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(83636) 94218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467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431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№431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425430, Республика Марий Эл, Новоторъяльский район, д. Шуйбеляк, ул. Центральная, 27 (Шуйбелякский Дом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(83636) 94200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468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432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№432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425250, Республика Марий Эл, Оршанский район, пос. Оршанка, ул. Гагарина, 4 (Оршанский педагогический колледж им.И.К.Глушкова)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(83641) 2-36-93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469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433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№433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425250, Республика Марий Эл, Оршанский район, пос. Оршанка, ул. Пролетарская, 9 (Оршанский индустриальный техникум)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(83641) 2-36-58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470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434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№434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425250, Республика Марий Эл, Оршанский район, пос. Оршанка, ул. Советская, 85 (Оршанский Центр культуры и досуга)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(83641) 2-36-28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471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435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№435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425250, Республика Марий Эл, Оршанский район, пос. Оршанка, ул. Юбилейная, 1/4 (Хозрасчетный участок "Оршанский")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(83641) 2-48-49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472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436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№436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425240, Республика Марий Эл, Оршанский район, д. Большая Орша, ул. Школьная, 155А (Большеоршинская основная общеобразовательная школа)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(83641) 2-66-41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473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437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№437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425253, Республика Марий Эл, Оршанский район, с. Великополье, ул. Школьная, 24 (Великопольская средняя общеобразовательная школа)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(83641) 2-64-34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474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438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№438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425253, Республика Марий Эл, Оршанский район, д. Пуял, ул. Кузьминых, 31 (Пуяльский сельский Дом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(83641) 2-65-18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475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439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№439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425250, Республика Марий Эл, Оршанский район, д. Малая Каракша, ул. Школьная, 5Б (Каракшинский сельский Дом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(83641) 2-75-42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476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440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№440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425262, Республика Марий Эл, Оршанский район, д. Большой Кугланур, ул. Центральная, 31А (Большекугланурская библиотека)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(83641) 2-76-34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477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441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№441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425266, Республика Марий Эл, Оршанский район, д. Лужбеляк, ул. Центральная, 53 (Лужбелякская основная общеобразовательная школа)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(83641) 2-71-27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478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442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№442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425241, Республика Марий Эл, Оршанский район, д. Марково, ул. Восточная, 9 (Марковская основная общеобразовательная школа)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(83641) 2-83-34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479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443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№443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425252, Республика Марий Эл, Оршанский район, д. Старое Крещено, ул. Волкова, 13 (Старокрещенский сельский Дом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(83641) 2-63-67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480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444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№444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425255, Республика Марий Эл, Оршанский район, с. Табашино, ул. Школьная, 4А (Табашинский сельский Дом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(83641) 2-81-17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481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445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№445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425254, Республика Марий Эл, Оршанский район, с. Упша, ул. Первомайская, 2А (Упшинская основная общеобразовательная школа)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(83641) 2-85-34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482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446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 xml:space="preserve">Участковая избирательная </w:t>
            </w:r>
            <w:r w:rsidRPr="00C066F4">
              <w:rPr>
                <w:color w:val="auto"/>
                <w:sz w:val="20"/>
              </w:rPr>
              <w:lastRenderedPageBreak/>
              <w:t>комиссия №446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 xml:space="preserve">425264, Республика Марий Эл, Оршанский район, д. </w:t>
            </w:r>
            <w:r w:rsidRPr="00C066F4">
              <w:rPr>
                <w:color w:val="auto"/>
                <w:sz w:val="20"/>
              </w:rPr>
              <w:lastRenderedPageBreak/>
              <w:t>Чирки, ул. Новая, 15Б (Чирковский сельский Дом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>(83641) 2-61-38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>483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447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№447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425263, Республика Марий Эл, Оршанский район, д. Отары, ул. Школьная, 95 (Отарский сельский Дом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(83641) 2-74-19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484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448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№448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425261, Республика Марий Эл, Оршанский район, с. Шулка, ул. Микрорайон, 8 (Шулкинский сельский Дом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(83641) 2-73-53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C066F4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Округ №25, Сернурский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7F6933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ТИК Сернурская районная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485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465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№465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425450, Республика Марий Эл, Сернурский район, пос. Сернур, ул. Казанская, 11 (Сернурская средняя школа №2)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(83633) 9-71-21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486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466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№466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425450, Республика Марий Эл, Сернурский  район,  пос. Сернур, ул. Микрорайон, 16 (Сернурская центральная библиотечная система)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(83633) 9-73-87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487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467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№467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425450, Республика Марий Эл, Сернурский район, пос. Сернур, ул. Комсомольская, 24 (Здание администрации поселка Сернур)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(83633) 9-70-68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488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468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№468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425450, Республика Марий Эл, Сернурский район, пос. Сернур, ул. Комсомольская, 2 (Сернурский районный центр досуга и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(83633) 9-73-77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489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469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№469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425450, Республика Марий Эл, Сернурский район, пос. Сернур, ул. Коммунистическая, 78  (Сернурская средняя  школа №1)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(83633) 9-75-19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490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470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№470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425459, Республика Марий Эл, Сернурский район, д. Нижний Кугенер, ул. Советская, 16  (Нижнекугенерский центр досуга и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(83633) 9-21-46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491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471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№471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425456, Республика Марий Эл, Сернурский район, д. Лажъял, ул. Молодежная, 14 (Лажъяльская средняя школа)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(83633) 9-12-46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492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472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№472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425450, Республика Марий Эл, Сернурский район, д. Дубники, ул. Дубники, 53 (Дубниковская начальная школа)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(83633) 9-52-16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493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473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№473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425458, Республика Марий Эл, Сернурский район, д. Лоскутово, ул. Лоскутово, 48-1 (Лоскутовское отделение почтовой связи)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(83633) 9-25-47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494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474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№474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425452, Республика Марий Эл, Сернурский район, с. Зашижемье, ул. Больничная, 10 (Зашижемский центр досуга и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(83633) 9-31-67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495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475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№475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425454, Республика Марий Эл, Сернурский район, д. Калеево, ул. Новая, 4 (Калеевский сельский Дом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(83633) 9-24-41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496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476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№476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425464, Республика Марий Эл, Сернурский район, с. Казанское, ул. Коммунальная, 5а (Казанский центр досуга и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(83633) -9-42-73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497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477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№477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425467, Республика Марий Эл, Сернурский район, с. Кукнур, ул. Кооперативная, 5  (Кукнурский центр досуга и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(83633) 9-55-20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498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478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№478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425468, Республика Марий Эл, Сернурский район, д. Купсола, ул. Купсола, 32  (Купсольский сельский клуб)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(83633) 9-17-95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499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479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№479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425468, Республика Марий Эл, Сернурский район, д. Эшполдино, ул. Эшполдино, 4 (Эшполдинский сельский клуб)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(83633) 9-17-44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500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480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№480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425466, Республика Марий Эл, Сернурский район, д. Нижний Рушенер, ул. Новая, 5 (Нижнерушенерский сельский Дом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(83633) 9-53-14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501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481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№481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425460, Республика Марий Эл, Сернурский район, с. Марисола, ул. Центральная, 21 (Марисолинская средняя школа)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(83633) 9-14-32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502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482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№482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 xml:space="preserve">425461, Республика Марий Эл, Сернурский район, д. Мари Кугунур, ул. Набережная, 18 (Шудумарьская </w:t>
            </w:r>
            <w:r w:rsidRPr="00C066F4">
              <w:rPr>
                <w:color w:val="auto"/>
                <w:sz w:val="20"/>
              </w:rPr>
              <w:lastRenderedPageBreak/>
              <w:t>основная школа)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>(83633) 9-23-34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>503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483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№483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425461, Республика Марий Эл, Сернурский район, д. Большие Ключи, ул. Шабалина, 10  (Большеключевский сельский Дом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(83633) 9-23-46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504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484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№484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425471, Республика Марий Эл, Сернурский район, д. Большой Сердеж, ул. Большой Сердеж, 46 (Сердежский центр досуга и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(83633) 9-22-15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505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485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№485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425471, Республика Марий Эл, Сернурский район, д. Чашкаял, ул. Чашкаял, 91 (Чашкаяльский Сельский клуб)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(83633) 9-20-80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506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486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№486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425458, Республика Марий Эл, Сернурский район, д. Летник, ул. Летник, 4  (Летниковская основная школа)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(83633) 9-16-40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507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487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№487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425457, Республика Марий Эл, Сернурский район, д. Чендемерово, ул. Колхозная, 86 (Чендемеровский центр досуга и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(83633) 9-55-46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508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488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№488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425462, Республика Марий Эл, Сернурский район, д. Мустаево, ул. Центральная, 15 (Мустаевский сельский Дом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(83633) 9-11-48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509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489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№489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425462, Республика Марий Эл, Сернурский район, д. Малый Шокшем, ул. Малый Шокшем, 41  (Большешокшемский сельский клуб)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(83633) 9-11-00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510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490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№490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425450, Республика Марий Эл, Сернурский район, пос. Горняк, ул. Полевая, 4 (Горняцкий детский сад "Радуга")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(83633) 9-51-30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C066F4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Округ №26, Советский</w:t>
            </w:r>
          </w:p>
        </w:tc>
      </w:tr>
      <w:tr w:rsidR="00C066F4" w:rsidRPr="00C066F4" w:rsidTr="00BA08D5">
        <w:tc>
          <w:tcPr>
            <w:tcW w:w="11251" w:type="dxa"/>
            <w:gridSpan w:val="6"/>
            <w:shd w:val="clear" w:color="auto" w:fill="auto"/>
          </w:tcPr>
          <w:p w:rsidR="00C066F4" w:rsidRPr="00C066F4" w:rsidRDefault="00C066F4" w:rsidP="007F6933">
            <w:pPr>
              <w:pStyle w:val="a7"/>
              <w:jc w:val="left"/>
              <w:rPr>
                <w:b/>
                <w:color w:val="auto"/>
                <w:sz w:val="20"/>
              </w:rPr>
            </w:pPr>
            <w:r w:rsidRPr="00C066F4">
              <w:rPr>
                <w:b/>
                <w:color w:val="auto"/>
                <w:sz w:val="20"/>
              </w:rPr>
              <w:t>ТИК Советская районная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511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491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№491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425400, Республика Марий Эл, Советский район, пос. Советский, ул. Ломоносова, 8 (Советский районный дом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(836-38) 9-40-62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512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492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№492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425400, Республика Марий Эл, Советский район, пос. Советский, ул. Победы, 18Б (Советская средняя общеобразовательная школа № 2)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(836-38) 9-64-03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513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493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№493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425400, Республика Марий Эл, Советский район, пос. Советский, ул. Пушкина, 32А (Средняя общеобразовательная школа № 3 п. Советский)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(836-38) 9-63-72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514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494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№494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425400, Республика Марий Эл, Советский район, пос. Советский, ул. Свободы, 15 (Дом детского творчества п. Советский)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(836-38) 9-42-43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515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495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№495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425400, Республика Марий Эл, Советский район, пос. Советский, ул. Свободы, 6 ("Центр досуга" п. Советский)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(836-38) 9-46-15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516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496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№496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425400, Республика Марий Эл, Советский район, пос. Ургакш, ул. Новая, 2 (Ургакшский Дом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(836-38) 9-25-36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517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497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№497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425410, Республика Марий Эл, Советский район, пос. Алексеевский, ул. Октябрьская, 1 (администрация Алексеевского сельского поселения)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(836-38) 9-12-32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518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498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№498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425418, Республика Марий Эл, Советский район, с. Верх-Ушнур, ул. Центральная, 10 (Верх-Ушнурская средняя общеобразовательная школа)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(836-38) 9-35-46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519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499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№499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425418, Республика Марий Эл, Советский район, д. Кукмарь, ул. Нижняя, 5 (Кукмаринская основная общеобразовательная школа)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(836-38) 9-32-45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520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500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№500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425407, Республика Марий Эл, Советский район, с. Вятское, ул. Дружбы, 3 (Вятский Дом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(836-38) 9-94-34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521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501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№501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425407, Республика Марий Эл, Советский район, с. Орша, ул. Советская, 28 (Оршинский Дом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(836-38) 9-34-22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522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502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№502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425403, Республика Марий Эл, Советский район, с. Кужмара, ул. Центральная, 3 (Кужмаринский Дом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(836-38) 9-21-19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523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503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№503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425403, Республика Марий Эл, Советский район, д. Средний Кадам, ул. Молодёжная, 38 (Кадамский Дом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(836-38) 9-37-40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524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504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 xml:space="preserve">Участковая избирательная </w:t>
            </w:r>
            <w:r w:rsidRPr="00C066F4">
              <w:rPr>
                <w:color w:val="auto"/>
                <w:sz w:val="20"/>
              </w:rPr>
              <w:lastRenderedPageBreak/>
              <w:t>комиссия №504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 xml:space="preserve">425403, Республика Марий Эл, Советский район, д. </w:t>
            </w:r>
            <w:r w:rsidRPr="00C066F4">
              <w:rPr>
                <w:color w:val="auto"/>
                <w:sz w:val="20"/>
              </w:rPr>
              <w:lastRenderedPageBreak/>
              <w:t>Кельмаксола, ул. Ермакова, 22 (Кельмаксолинский Дом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>(836-38) 9-13-51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lastRenderedPageBreak/>
              <w:t>525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505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№505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425403, Республика Марий Эл, Советский район, д. Шуарсола, ул. Речная, 120 (Шуарсолинская основная общеобразовательная школа)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(836-38) 9-15-49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526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506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№506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425411, Республика Марий Эл, Советский район, д. Михайловка, ул. Зеленая, 2А (администрация Михайловского сельского поселения)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(836-38) 9-18-32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527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507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№507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425416, Республика Марий Эл, Советский район, с. Ронга, ул. Центральная, 3 (администрация Ронгинского сельского поселения)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(836-38) 9-74-13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528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508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№508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425416, Республика Марий Эл, Советский район, с. Чкарино, ул. Центральная, 5 (Чкаринский Дом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(836-38) 9-23-24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529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509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№509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425416, Республика Марий Эл, Советский район, д. Великополье, ул. Великополье, 38 (Великопольская сельская библиотека)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(-) 8-987-708-65-77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530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510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№510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425408, Республика Марий Эл, Советский район, пос. Солнечный, ул. Солнечная, 1 (Солнечный Дом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(836-38) 9-16-29</w:t>
            </w:r>
          </w:p>
        </w:tc>
      </w:tr>
      <w:tr w:rsidR="00BA08D5" w:rsidRPr="00C066F4" w:rsidTr="0089475B">
        <w:tc>
          <w:tcPr>
            <w:tcW w:w="613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531</w:t>
            </w:r>
          </w:p>
        </w:tc>
        <w:tc>
          <w:tcPr>
            <w:tcW w:w="620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511</w:t>
            </w:r>
          </w:p>
        </w:tc>
        <w:tc>
          <w:tcPr>
            <w:tcW w:w="2796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Участковая избирательная комиссия №511</w:t>
            </w:r>
          </w:p>
        </w:tc>
        <w:tc>
          <w:tcPr>
            <w:tcW w:w="5038" w:type="dxa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425408, Республика Марий Эл, Советский район, пос. Голубой, ул. Мира, 8 (Голубовский Дом культуры)</w:t>
            </w:r>
          </w:p>
        </w:tc>
        <w:tc>
          <w:tcPr>
            <w:tcW w:w="2184" w:type="dxa"/>
            <w:gridSpan w:val="2"/>
            <w:shd w:val="clear" w:color="auto" w:fill="auto"/>
          </w:tcPr>
          <w:p w:rsidR="00BA08D5" w:rsidRPr="00C066F4" w:rsidRDefault="00BA08D5" w:rsidP="00C066F4">
            <w:pPr>
              <w:pStyle w:val="a7"/>
              <w:jc w:val="left"/>
              <w:rPr>
                <w:color w:val="auto"/>
                <w:sz w:val="20"/>
              </w:rPr>
            </w:pPr>
            <w:r w:rsidRPr="00C066F4">
              <w:rPr>
                <w:color w:val="auto"/>
                <w:sz w:val="20"/>
              </w:rPr>
              <w:t>(-) 8-902-744-29-07</w:t>
            </w:r>
          </w:p>
        </w:tc>
      </w:tr>
    </w:tbl>
    <w:p w:rsidR="00C066F4" w:rsidRPr="00C066F4" w:rsidRDefault="00C066F4" w:rsidP="00C066F4">
      <w:pPr>
        <w:pStyle w:val="a7"/>
        <w:jc w:val="left"/>
        <w:rPr>
          <w:sz w:val="20"/>
        </w:rPr>
      </w:pPr>
    </w:p>
    <w:p w:rsidR="00C066F4" w:rsidRPr="00C066F4" w:rsidRDefault="00C066F4" w:rsidP="00C066F4">
      <w:pPr>
        <w:pStyle w:val="a7"/>
        <w:jc w:val="left"/>
        <w:rPr>
          <w:sz w:val="20"/>
        </w:rPr>
      </w:pPr>
    </w:p>
    <w:sectPr w:rsidR="00C066F4" w:rsidRPr="00C066F4" w:rsidSect="00BA08D5">
      <w:headerReference w:type="default" r:id="rId7"/>
      <w:footerReference w:type="default" r:id="rId8"/>
      <w:footerReference w:type="first" r:id="rId9"/>
      <w:pgSz w:w="11907" w:h="16839" w:code="9"/>
      <w:pgMar w:top="737" w:right="567" w:bottom="737" w:left="567" w:header="567" w:footer="28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36A" w:rsidRDefault="0013036A">
      <w:r>
        <w:separator/>
      </w:r>
    </w:p>
  </w:endnote>
  <w:endnote w:type="continuationSeparator" w:id="1">
    <w:p w:rsidR="0013036A" w:rsidRDefault="001303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8D5" w:rsidRDefault="00BA08D5">
    <w:pPr>
      <w:pStyle w:val="a4"/>
      <w:jc w:val="right"/>
      <w:rPr>
        <w:sz w:val="20"/>
        <w:szCs w:val="20"/>
      </w:rPr>
    </w:pPr>
    <w:r>
      <w:rPr>
        <w:sz w:val="20"/>
        <w:szCs w:val="20"/>
      </w:rPr>
      <w:t>Стр</w:t>
    </w:r>
    <w:r>
      <w:rPr>
        <w:sz w:val="20"/>
        <w:szCs w:val="20"/>
        <w:lang w:val="en-US"/>
      </w:rPr>
      <w:t>.</w:t>
    </w:r>
    <w:r>
      <w:rPr>
        <w:sz w:val="20"/>
        <w:szCs w:val="20"/>
      </w:rPr>
      <w:t xml:space="preserve">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89475B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из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NUMPAGES</w:instrText>
    </w:r>
    <w:r>
      <w:rPr>
        <w:sz w:val="20"/>
        <w:szCs w:val="20"/>
      </w:rPr>
      <w:fldChar w:fldCharType="separate"/>
    </w:r>
    <w:r w:rsidR="0089475B">
      <w:rPr>
        <w:noProof/>
        <w:sz w:val="20"/>
        <w:szCs w:val="20"/>
      </w:rPr>
      <w:t>24</w:t>
    </w:r>
    <w:r>
      <w:rPr>
        <w:sz w:val="20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8D5" w:rsidRDefault="00BA08D5">
    <w:pPr>
      <w:pStyle w:val="a4"/>
      <w:jc w:val="right"/>
      <w:rPr>
        <w:sz w:val="20"/>
        <w:szCs w:val="20"/>
      </w:rPr>
    </w:pPr>
    <w:r>
      <w:rPr>
        <w:sz w:val="20"/>
        <w:szCs w:val="20"/>
      </w:rPr>
      <w:t>Стр</w:t>
    </w:r>
    <w:r>
      <w:rPr>
        <w:sz w:val="20"/>
        <w:szCs w:val="20"/>
        <w:lang w:val="en-US"/>
      </w:rPr>
      <w:t>.</w:t>
    </w:r>
    <w:r>
      <w:rPr>
        <w:sz w:val="20"/>
        <w:szCs w:val="20"/>
      </w:rPr>
      <w:t xml:space="preserve">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89475B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из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NUMPAGES</w:instrText>
    </w:r>
    <w:r>
      <w:rPr>
        <w:sz w:val="20"/>
        <w:szCs w:val="20"/>
      </w:rPr>
      <w:fldChar w:fldCharType="separate"/>
    </w:r>
    <w:r w:rsidR="0089475B">
      <w:rPr>
        <w:noProof/>
        <w:sz w:val="20"/>
        <w:szCs w:val="20"/>
      </w:rPr>
      <w:t>24</w:t>
    </w:r>
    <w:r>
      <w:rPr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36A" w:rsidRDefault="0013036A">
      <w:r>
        <w:separator/>
      </w:r>
    </w:p>
  </w:footnote>
  <w:footnote w:type="continuationSeparator" w:id="1">
    <w:p w:rsidR="0013036A" w:rsidRDefault="001303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8D5" w:rsidRDefault="00BA08D5">
    <w:pPr>
      <w:pStyle w:val="a3"/>
      <w:ind w:firstLine="0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79BE"/>
    <w:rsid w:val="0013036A"/>
    <w:rsid w:val="004F79BE"/>
    <w:rsid w:val="007F2289"/>
    <w:rsid w:val="007F6933"/>
    <w:rsid w:val="0089475B"/>
    <w:rsid w:val="008E40C6"/>
    <w:rsid w:val="00A34B9B"/>
    <w:rsid w:val="00BA08D5"/>
    <w:rsid w:val="00BD7A48"/>
    <w:rsid w:val="00C066F4"/>
    <w:rsid w:val="00DF0CEB"/>
    <w:rsid w:val="00ED2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  <w:ind w:firstLine="567"/>
      <w:jc w:val="both"/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character" w:styleId="a5">
    <w:name w:val="page number"/>
    <w:basedOn w:val="a0"/>
    <w:semiHidden/>
  </w:style>
  <w:style w:type="paragraph" w:styleId="a6">
    <w:name w:val="Block Text"/>
    <w:basedOn w:val="a"/>
    <w:semiHidden/>
    <w:pPr>
      <w:suppressAutoHyphens/>
      <w:autoSpaceDE w:val="0"/>
      <w:autoSpaceDN w:val="0"/>
      <w:adjustRightInd w:val="0"/>
      <w:ind w:left="113" w:right="113"/>
      <w:jc w:val="center"/>
    </w:pPr>
    <w:rPr>
      <w:color w:val="000000"/>
      <w:szCs w:val="20"/>
    </w:rPr>
  </w:style>
  <w:style w:type="paragraph" w:styleId="a7">
    <w:name w:val="Body Text"/>
    <w:basedOn w:val="a"/>
    <w:semiHidden/>
    <w:pPr>
      <w:suppressAutoHyphens/>
      <w:autoSpaceDE w:val="0"/>
      <w:autoSpaceDN w:val="0"/>
      <w:adjustRightInd w:val="0"/>
      <w:jc w:val="center"/>
    </w:pPr>
    <w:rPr>
      <w:color w:val="000000"/>
      <w:sz w:val="22"/>
      <w:szCs w:val="20"/>
    </w:rPr>
  </w:style>
  <w:style w:type="paragraph" w:styleId="a8">
    <w:name w:val="Balloon Text"/>
    <w:basedOn w:val="a"/>
    <w:semiHidden/>
    <w:unhideWhenUsed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semiHidden/>
    <w:rPr>
      <w:rFonts w:ascii="Tahoma" w:hAnsi="Tahoma" w:cs="Tahoma"/>
      <w:sz w:val="16"/>
      <w:szCs w:val="16"/>
    </w:rPr>
  </w:style>
  <w:style w:type="character" w:customStyle="1" w:styleId="aa">
    <w:name w:val="Нижний колонтитул Знак"/>
    <w:basedOn w:val="a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AS_M\PAIP\kadry\21_50_UIK_terr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92063-838D-4CF2-AF8F-F2B55443B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21_50_UIK_terr</Template>
  <TotalTime>1</TotalTime>
  <Pages>24</Pages>
  <Words>13922</Words>
  <Characters>79357</Characters>
  <Application>Microsoft Office Word</Application>
  <DocSecurity>0</DocSecurity>
  <Lines>661</Lines>
  <Paragraphs>186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93093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Petr12</dc:creator>
  <cp:keywords/>
  <dc:description/>
  <cp:lastModifiedBy>Petr12</cp:lastModifiedBy>
  <cp:revision>2</cp:revision>
  <cp:lastPrinted>2014-08-27T07:48:00Z</cp:lastPrinted>
  <dcterms:created xsi:type="dcterms:W3CDTF">2014-08-27T10:27:00Z</dcterms:created>
  <dcterms:modified xsi:type="dcterms:W3CDTF">2014-08-27T10:27:00Z</dcterms:modified>
</cp:coreProperties>
</file>